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147AB9FC" wp14:editId="433DA222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E81C4ED" wp14:editId="436C7204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B10AC" w:rsidRPr="00D86945" w:rsidRDefault="000B10AC" w:rsidP="00EC1F06">
                                  <w:pPr>
                                    <w:pStyle w:val="Title"/>
                                  </w:pPr>
                                  <w:r>
                                    <w:t>Cuisines in Seattle, WA</w:t>
                                  </w:r>
                                </w:p>
                                <w:p w:rsidR="000B10AC" w:rsidRDefault="000B10A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" filled="f" stroked="f" strokeweight=".5pt">
                      <v:textbox>
                        <w:txbxContent>
                          <w:p w:rsidR="000B10AC" w:rsidRPr="00D86945" w:rsidRDefault="000B10AC" w:rsidP="00EC1F06">
                            <w:pPr>
                              <w:pStyle w:val="Title"/>
                            </w:pPr>
                            <w:r>
                              <w:t>Cuisines in Seattle, WA</w:t>
                            </w:r>
                          </w:p>
                          <w:p w:rsidR="000B10AC" w:rsidRDefault="000B10AC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E7D4307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pPr>
              <w:rPr>
                <w:noProof/>
              </w:rPr>
            </w:pPr>
          </w:p>
        </w:tc>
      </w:tr>
      <w:tr w:rsidR="00D077E9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0BD6BB540B3B4C85B32CCEBD164D8721"/>
              </w:placeholder>
              <w15:appearance w15:val="hidden"/>
            </w:sdtPr>
            <w:sdtContent>
              <w:p w:rsidR="00D077E9" w:rsidRDefault="00D077E9" w:rsidP="00D077E9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EC1F06">
                  <w:rPr>
                    <w:rStyle w:val="SubtitleChar"/>
                    <w:b w:val="0"/>
                    <w:noProof/>
                  </w:rPr>
                  <w:t>October 14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82262CF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Default="00D077E9" w:rsidP="00D077E9"/>
          <w:p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CF08FC525E414BF2A25B94F21EF2ACFD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 w:rsidR="00EC1F06">
                  <w:t>Weimin Li</w:t>
                </w:r>
              </w:sdtContent>
            </w:sdt>
          </w:p>
          <w:p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:rsidR="00D077E9" w:rsidRDefault="00D077E9">
      <w:pPr>
        <w:spacing w:after="200"/>
      </w:pPr>
      <w:r w:rsidRPr="00D967AC">
        <w:rPr>
          <w:noProof/>
        </w:rPr>
        <w:drawing>
          <wp:anchor distT="0" distB="0" distL="114300" distR="114300" simplePos="0" relativeHeight="251661312" behindDoc="0" locked="0" layoutInCell="1" allowOverlap="1" wp14:anchorId="2B05B9CB" wp14:editId="15B55AAB">
            <wp:simplePos x="0" y="0"/>
            <wp:positionH relativeFrom="column">
              <wp:posOffset>4951730</wp:posOffset>
            </wp:positionH>
            <wp:positionV relativeFrom="paragraph">
              <wp:posOffset>7353997</wp:posOffset>
            </wp:positionV>
            <wp:extent cx="1483995" cy="643890"/>
            <wp:effectExtent l="0" t="0" r="0" b="3810"/>
            <wp:wrapNone/>
            <wp:docPr id="12" name="Graphic 201" descr="logo-placeholder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 descr="logo-placeholder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3F90553A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25D9F2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03E959F8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F981AF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</w:p>
    <w:p w:rsidR="00D077E9" w:rsidRDefault="008A3B3B" w:rsidP="00D077E9">
      <w:pPr>
        <w:pStyle w:val="Heading1"/>
      </w:pPr>
      <w:r w:rsidRPr="008A3B3B">
        <w:lastRenderedPageBreak/>
        <w:t>Introduction</w:t>
      </w:r>
    </w:p>
    <w:tbl>
      <w:tblPr>
        <w:tblW w:w="10309" w:type="dxa"/>
        <w:tblInd w:w="-27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09"/>
      </w:tblGrid>
      <w:tr w:rsidR="00D077E9" w:rsidTr="00FF17F4">
        <w:trPr>
          <w:trHeight w:val="3546"/>
        </w:trPr>
        <w:tc>
          <w:tcPr>
            <w:tcW w:w="10309" w:type="dxa"/>
          </w:tcPr>
          <w:p w:rsidR="008A3B3B" w:rsidRPr="008A3B3B" w:rsidRDefault="008A3B3B" w:rsidP="008A3B3B">
            <w:pPr>
              <w:rPr>
                <w:b w:val="0"/>
              </w:rPr>
            </w:pPr>
            <w:r w:rsidRPr="008A3B3B">
              <w:rPr>
                <w:b w:val="0"/>
              </w:rPr>
              <w:t>A travel agency is going offer its customers recommendation to the locations (neighborhoods) for given cuisines in major neighborhoods in Seattle, WA area. The App will allow users select from a list of cuisines then recommend the top 3 neighborhoods where they can have the most choices.</w:t>
            </w:r>
          </w:p>
          <w:p w:rsidR="008A3B3B" w:rsidRPr="008A3B3B" w:rsidRDefault="008A3B3B" w:rsidP="008A3B3B">
            <w:pPr>
              <w:rPr>
                <w:b w:val="0"/>
              </w:rPr>
            </w:pPr>
            <w:r w:rsidRPr="008A3B3B">
              <w:rPr>
                <w:b w:val="0"/>
              </w:rPr>
              <w:t>There are 91 neighborhoods in Seattle area. In this project, I implemented two features:</w:t>
            </w:r>
          </w:p>
          <w:p w:rsidR="008A3B3B" w:rsidRPr="008A3B3B" w:rsidRDefault="008A3B3B" w:rsidP="008A3B3B">
            <w:pPr>
              <w:rPr>
                <w:b w:val="0"/>
              </w:rPr>
            </w:pPr>
            <w:r w:rsidRPr="008A3B3B">
              <w:rPr>
                <w:b w:val="0"/>
              </w:rPr>
              <w:t>- The customers can query the restaurants for a specified cuisine in the major Seattle neighborhoods, which have 'Seattle' in name.</w:t>
            </w:r>
          </w:p>
          <w:p w:rsidR="00DF027C" w:rsidRDefault="008A3B3B" w:rsidP="008A3B3B">
            <w:pPr>
              <w:pStyle w:val="Content"/>
            </w:pPr>
            <w:r w:rsidRPr="008A3B3B">
              <w:t>- The customers can query all restaurants (limit to 50 for demo purpose) in any one of Seattle neighborhood.</w:t>
            </w:r>
          </w:p>
          <w:p w:rsidR="008A3B3B" w:rsidRDefault="008A3B3B" w:rsidP="008A3B3B">
            <w:pPr>
              <w:pStyle w:val="Content"/>
            </w:pPr>
          </w:p>
          <w:p w:rsidR="008A3B3B" w:rsidRDefault="008A3B3B" w:rsidP="008A3B3B">
            <w:pPr>
              <w:pStyle w:val="Heading1"/>
            </w:pPr>
            <w:r>
              <w:t>Data acquisition and cleaning</w:t>
            </w:r>
          </w:p>
          <w:p w:rsidR="008A3B3B" w:rsidRPr="008A3B3B" w:rsidRDefault="008A3B3B" w:rsidP="008A3B3B">
            <w:pPr>
              <w:pStyle w:val="ListParagraph"/>
              <w:numPr>
                <w:ilvl w:val="0"/>
                <w:numId w:val="4"/>
              </w:numPr>
              <w:rPr>
                <w:b w:val="0"/>
                <w:lang w:eastAsia="zh-CN"/>
              </w:rPr>
            </w:pPr>
            <w:r w:rsidRPr="008A3B3B">
              <w:rPr>
                <w:b w:val="0"/>
                <w:lang w:eastAsia="zh-CN"/>
              </w:rPr>
              <w:t>Information of neighborhoods in Seattle, WA area.</w:t>
            </w:r>
          </w:p>
          <w:p w:rsidR="008A3B3B" w:rsidRPr="008A3B3B" w:rsidRDefault="008A3B3B" w:rsidP="008A3B3B">
            <w:pPr>
              <w:pStyle w:val="ListParagraph"/>
              <w:numPr>
                <w:ilvl w:val="0"/>
                <w:numId w:val="4"/>
              </w:numPr>
              <w:rPr>
                <w:b w:val="0"/>
                <w:lang w:eastAsia="zh-CN"/>
              </w:rPr>
            </w:pPr>
            <w:r w:rsidRPr="008A3B3B">
              <w:rPr>
                <w:b w:val="0"/>
                <w:lang w:eastAsia="zh-CN"/>
              </w:rPr>
              <w:t>The major neighborhoods in Seattle, WA area.</w:t>
            </w:r>
          </w:p>
          <w:p w:rsidR="008A3B3B" w:rsidRPr="008A3B3B" w:rsidRDefault="008A3B3B" w:rsidP="008A3B3B">
            <w:pPr>
              <w:pStyle w:val="ListParagraph"/>
              <w:numPr>
                <w:ilvl w:val="0"/>
                <w:numId w:val="4"/>
              </w:numPr>
              <w:rPr>
                <w:b w:val="0"/>
                <w:lang w:eastAsia="zh-CN"/>
              </w:rPr>
            </w:pPr>
            <w:r w:rsidRPr="008A3B3B">
              <w:rPr>
                <w:b w:val="0"/>
                <w:lang w:eastAsia="zh-CN"/>
              </w:rPr>
              <w:t>Information of food category name and category Id</w:t>
            </w:r>
          </w:p>
          <w:p w:rsidR="008A3B3B" w:rsidRDefault="008A3B3B" w:rsidP="008A3B3B">
            <w:pPr>
              <w:pStyle w:val="ListParagraph"/>
              <w:numPr>
                <w:ilvl w:val="0"/>
                <w:numId w:val="4"/>
              </w:numPr>
              <w:rPr>
                <w:b w:val="0"/>
                <w:lang w:eastAsia="zh-CN"/>
              </w:rPr>
            </w:pPr>
            <w:r w:rsidRPr="008A3B3B">
              <w:rPr>
                <w:b w:val="0"/>
                <w:lang w:eastAsia="zh-CN"/>
              </w:rPr>
              <w:t>Foursquare.com APIs and required parameters</w:t>
            </w:r>
          </w:p>
          <w:p w:rsidR="00465FBB" w:rsidRPr="008A3B3B" w:rsidRDefault="00465FBB" w:rsidP="008A3B3B">
            <w:pPr>
              <w:pStyle w:val="ListParagraph"/>
              <w:numPr>
                <w:ilvl w:val="0"/>
                <w:numId w:val="4"/>
              </w:numPr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 xml:space="preserve">Use </w:t>
            </w:r>
            <w:proofErr w:type="spellStart"/>
            <w:r>
              <w:rPr>
                <w:b w:val="0"/>
                <w:lang w:eastAsia="zh-CN"/>
              </w:rPr>
              <w:t>BeautifulSoup</w:t>
            </w:r>
            <w:proofErr w:type="spellEnd"/>
            <w:r>
              <w:rPr>
                <w:b w:val="0"/>
                <w:lang w:eastAsia="zh-CN"/>
              </w:rPr>
              <w:t xml:space="preserve"> tool and pandas to clean up the data</w:t>
            </w:r>
          </w:p>
          <w:p w:rsidR="008A3B3B" w:rsidRDefault="008A3B3B" w:rsidP="008A3B3B">
            <w:pPr>
              <w:pStyle w:val="NormalWeb"/>
              <w:spacing w:before="0" w:beforeAutospacing="0" w:after="0" w:afterAutospacing="0"/>
              <w:rPr>
                <w:rFonts w:ascii="&amp;quot" w:hAnsi="&amp;quot"/>
                <w:color w:val="000000"/>
                <w:sz w:val="21"/>
                <w:szCs w:val="21"/>
              </w:rPr>
            </w:pPr>
            <w:r>
              <w:rPr>
                <w:rFonts w:ascii="&amp;quot" w:hAnsi="&amp;quot"/>
                <w:color w:val="000000"/>
                <w:sz w:val="21"/>
                <w:szCs w:val="21"/>
              </w:rPr>
              <w:t xml:space="preserve">I searched online and found the neighborhood information on the </w:t>
            </w:r>
            <w:proofErr w:type="spellStart"/>
            <w:r>
              <w:rPr>
                <w:rFonts w:ascii="&amp;quot" w:hAnsi="&amp;quot"/>
                <w:color w:val="000000"/>
                <w:sz w:val="21"/>
                <w:szCs w:val="21"/>
              </w:rPr>
              <w:t>wikipedia</w:t>
            </w:r>
            <w:proofErr w:type="spellEnd"/>
            <w:r>
              <w:rPr>
                <w:rFonts w:ascii="&amp;quot" w:hAnsi="&amp;quot"/>
                <w:color w:val="000000"/>
                <w:sz w:val="21"/>
                <w:szCs w:val="21"/>
              </w:rPr>
              <w:t xml:space="preserve"> page: '</w:t>
            </w:r>
            <w:hyperlink r:id="rId11" w:tgtFrame="_blank" w:history="1">
              <w:r>
                <w:rPr>
                  <w:rStyle w:val="Hyperlink"/>
                  <w:rFonts w:ascii="&amp;quot" w:hAnsi="&amp;quot"/>
                  <w:color w:val="337AB7"/>
                  <w:sz w:val="21"/>
                  <w:szCs w:val="21"/>
                </w:rPr>
                <w:t>https://en.wikipedia.org/wiki/List_of_neighborhoods_in_Seattle</w:t>
              </w:r>
            </w:hyperlink>
            <w:r>
              <w:rPr>
                <w:rFonts w:ascii="&amp;quot" w:hAnsi="&amp;quot"/>
                <w:color w:val="000000"/>
                <w:sz w:val="21"/>
                <w:szCs w:val="21"/>
              </w:rPr>
              <w:t>'</w:t>
            </w:r>
          </w:p>
          <w:p w:rsidR="008A3B3B" w:rsidRDefault="008A3B3B" w:rsidP="008A3B3B">
            <w:pPr>
              <w:pStyle w:val="NormalWeb"/>
              <w:spacing w:before="240" w:beforeAutospacing="0" w:after="0" w:afterAutospacing="0"/>
              <w:rPr>
                <w:rFonts w:ascii="&amp;quot" w:hAnsi="&amp;quot"/>
                <w:color w:val="000000"/>
                <w:sz w:val="21"/>
                <w:szCs w:val="21"/>
              </w:rPr>
            </w:pPr>
            <w:r>
              <w:rPr>
                <w:rFonts w:ascii="&amp;quot" w:hAnsi="&amp;quot"/>
                <w:color w:val="000000"/>
                <w:sz w:val="21"/>
                <w:szCs w:val="21"/>
              </w:rPr>
              <w:t xml:space="preserve">On Foursquare.com, the API: </w:t>
            </w:r>
            <w:hyperlink r:id="rId12" w:tgtFrame="_blank" w:history="1">
              <w:r>
                <w:rPr>
                  <w:rStyle w:val="Hyperlink"/>
                  <w:rFonts w:ascii="&amp;quot" w:hAnsi="&amp;quot"/>
                  <w:color w:val="337AB7"/>
                  <w:sz w:val="21"/>
                  <w:szCs w:val="21"/>
                </w:rPr>
                <w:t>https://api.foursquare.com/v2/venues/categories?client_id={{client_id}}&amp;client_secret={{client_secret}}&amp;v={{v}}</w:t>
              </w:r>
            </w:hyperlink>
            <w:r>
              <w:rPr>
                <w:rFonts w:ascii="&amp;quot" w:hAnsi="&amp;quot"/>
                <w:color w:val="000000"/>
                <w:sz w:val="21"/>
                <w:szCs w:val="21"/>
              </w:rPr>
              <w:t xml:space="preserve"> can return food related category information.</w:t>
            </w:r>
          </w:p>
          <w:p w:rsidR="008A3B3B" w:rsidRDefault="008A3B3B" w:rsidP="008A3B3B">
            <w:pPr>
              <w:pStyle w:val="Content"/>
            </w:pPr>
          </w:p>
          <w:p w:rsidR="00465FBB" w:rsidRDefault="00465FBB" w:rsidP="00465FBB">
            <w:pPr>
              <w:pStyle w:val="Heading1"/>
            </w:pPr>
            <w:r>
              <w:t>Methodology</w:t>
            </w:r>
          </w:p>
          <w:p w:rsidR="00465FBB" w:rsidRDefault="00465FBB" w:rsidP="00465FBB">
            <w:pPr>
              <w:pStyle w:val="Heading2"/>
            </w:pPr>
            <w:r>
              <w:t>Seattle neighborhoods</w:t>
            </w:r>
          </w:p>
          <w:p w:rsidR="00465FBB" w:rsidRPr="00465FBB" w:rsidRDefault="00465FBB" w:rsidP="00465FBB">
            <w:pPr>
              <w:pStyle w:val="Content"/>
              <w:rPr>
                <w:rFonts w:ascii="&amp;quot" w:hAnsi="&amp;quot"/>
                <w:color w:val="0F0D29" w:themeColor="text1"/>
                <w:sz w:val="20"/>
                <w:szCs w:val="20"/>
              </w:rPr>
            </w:pPr>
            <w:proofErr w:type="spellStart"/>
            <w:r w:rsidRPr="00465FBB">
              <w:rPr>
                <w:rFonts w:ascii="&amp;quot" w:hAnsi="&amp;quot"/>
                <w:color w:val="0F0D29" w:themeColor="text1"/>
                <w:sz w:val="20"/>
                <w:szCs w:val="20"/>
              </w:rPr>
              <w:t>wikipage_seattle</w:t>
            </w:r>
            <w:proofErr w:type="spellEnd"/>
            <w:r w:rsidRPr="00465FBB">
              <w:rPr>
                <w:rFonts w:ascii="&amp;quot" w:hAnsi="&amp;quot"/>
                <w:color w:val="0F0D29" w:themeColor="text1"/>
                <w:sz w:val="20"/>
                <w:szCs w:val="20"/>
              </w:rPr>
              <w:t xml:space="preserve"> = requests.get(</w:t>
            </w:r>
            <w:r w:rsidRPr="00465FBB">
              <w:rPr>
                <w:rFonts w:ascii="&amp;quot" w:hAnsi="&amp;quot"/>
                <w:sz w:val="20"/>
                <w:szCs w:val="20"/>
              </w:rPr>
              <w:t>'https://en.wikipedia.org/wiki/List_of_neighborhoods_in_Seattle'</w:t>
            </w:r>
            <w:r w:rsidRPr="00465FBB">
              <w:rPr>
                <w:rFonts w:ascii="&amp;quot" w:hAnsi="&amp;quot"/>
                <w:color w:val="0F0D29" w:themeColor="text1"/>
                <w:sz w:val="20"/>
                <w:szCs w:val="20"/>
              </w:rPr>
              <w:t>)</w:t>
            </w:r>
          </w:p>
          <w:p w:rsidR="00465FBB" w:rsidRPr="00465FBB" w:rsidRDefault="00465FBB" w:rsidP="00465FBB">
            <w:pPr>
              <w:pStyle w:val="Content"/>
              <w:rPr>
                <w:rFonts w:ascii="&amp;quot" w:hAnsi="&amp;quot"/>
                <w:color w:val="0F0D29" w:themeColor="text1"/>
                <w:sz w:val="20"/>
                <w:szCs w:val="20"/>
              </w:rPr>
            </w:pPr>
            <w:r w:rsidRPr="00465FBB">
              <w:rPr>
                <w:rFonts w:ascii="&amp;quot" w:hAnsi="&amp;quot"/>
                <w:color w:val="0F0D29" w:themeColor="text1"/>
                <w:sz w:val="20"/>
                <w:szCs w:val="20"/>
              </w:rPr>
              <w:t xml:space="preserve">soup = </w:t>
            </w:r>
            <w:proofErr w:type="spellStart"/>
            <w:proofErr w:type="gramStart"/>
            <w:r w:rsidRPr="00465FBB">
              <w:rPr>
                <w:rFonts w:ascii="&amp;quot" w:hAnsi="&amp;quot"/>
                <w:color w:val="0F0D29" w:themeColor="text1"/>
                <w:sz w:val="20"/>
                <w:szCs w:val="20"/>
              </w:rPr>
              <w:t>BeautifulSoup</w:t>
            </w:r>
            <w:proofErr w:type="spellEnd"/>
            <w:r w:rsidRPr="00465FBB">
              <w:rPr>
                <w:rFonts w:ascii="&amp;quot" w:hAnsi="&amp;quot"/>
                <w:color w:val="0F0D29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465FBB">
              <w:rPr>
                <w:rFonts w:ascii="&amp;quot" w:hAnsi="&amp;quot"/>
                <w:color w:val="0F0D29" w:themeColor="text1"/>
                <w:sz w:val="20"/>
                <w:szCs w:val="20"/>
              </w:rPr>
              <w:t>wikipage_seattle.content</w:t>
            </w:r>
            <w:proofErr w:type="spellEnd"/>
            <w:r w:rsidRPr="00465FBB">
              <w:rPr>
                <w:rFonts w:ascii="&amp;quot" w:hAnsi="&amp;quot"/>
                <w:color w:val="0F0D29" w:themeColor="text1"/>
                <w:sz w:val="20"/>
                <w:szCs w:val="20"/>
              </w:rPr>
              <w:t>, '</w:t>
            </w:r>
            <w:proofErr w:type="spellStart"/>
            <w:r w:rsidRPr="00465FBB">
              <w:rPr>
                <w:rFonts w:ascii="&amp;quot" w:hAnsi="&amp;quot"/>
                <w:color w:val="0F0D29" w:themeColor="text1"/>
                <w:sz w:val="20"/>
                <w:szCs w:val="20"/>
              </w:rPr>
              <w:t>lxml</w:t>
            </w:r>
            <w:proofErr w:type="spellEnd"/>
            <w:r w:rsidRPr="00465FBB">
              <w:rPr>
                <w:rFonts w:ascii="&amp;quot" w:hAnsi="&amp;quot"/>
                <w:color w:val="0F0D29" w:themeColor="text1"/>
                <w:sz w:val="20"/>
                <w:szCs w:val="20"/>
              </w:rPr>
              <w:t>')</w:t>
            </w:r>
          </w:p>
          <w:p w:rsidR="00465FBB" w:rsidRPr="00465FBB" w:rsidRDefault="00465FBB" w:rsidP="00465FBB">
            <w:pPr>
              <w:pStyle w:val="Content"/>
              <w:rPr>
                <w:rFonts w:ascii="&amp;quot" w:hAnsi="&amp;quot"/>
                <w:color w:val="0F0D29" w:themeColor="text1"/>
                <w:sz w:val="20"/>
                <w:szCs w:val="20"/>
              </w:rPr>
            </w:pPr>
            <w:proofErr w:type="spellStart"/>
            <w:r w:rsidRPr="00465FBB">
              <w:rPr>
                <w:rFonts w:ascii="&amp;quot" w:hAnsi="&amp;quot"/>
                <w:color w:val="0F0D29" w:themeColor="text1"/>
                <w:sz w:val="20"/>
                <w:szCs w:val="20"/>
              </w:rPr>
              <w:t>tbl</w:t>
            </w:r>
            <w:proofErr w:type="spellEnd"/>
            <w:r w:rsidRPr="00465FBB">
              <w:rPr>
                <w:rFonts w:ascii="&amp;quot" w:hAnsi="&amp;quot"/>
                <w:color w:val="0F0D29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65FBB">
              <w:rPr>
                <w:rFonts w:ascii="&amp;quot" w:hAnsi="&amp;quot"/>
                <w:color w:val="0F0D29" w:themeColor="text1"/>
                <w:sz w:val="20"/>
                <w:szCs w:val="20"/>
              </w:rPr>
              <w:t>soup.find</w:t>
            </w:r>
            <w:proofErr w:type="spellEnd"/>
            <w:proofErr w:type="gramEnd"/>
            <w:r w:rsidRPr="00465FBB">
              <w:rPr>
                <w:rFonts w:ascii="&amp;quot" w:hAnsi="&amp;quot"/>
                <w:color w:val="0F0D29" w:themeColor="text1"/>
                <w:sz w:val="20"/>
                <w:szCs w:val="20"/>
              </w:rPr>
              <w:t>(class_="</w:t>
            </w:r>
            <w:proofErr w:type="spellStart"/>
            <w:r w:rsidRPr="00465FBB">
              <w:rPr>
                <w:rFonts w:ascii="&amp;quot" w:hAnsi="&amp;quot"/>
                <w:color w:val="0F0D29" w:themeColor="text1"/>
                <w:sz w:val="20"/>
                <w:szCs w:val="20"/>
              </w:rPr>
              <w:t>wikitable</w:t>
            </w:r>
            <w:proofErr w:type="spellEnd"/>
            <w:r w:rsidRPr="00465FBB">
              <w:rPr>
                <w:rFonts w:ascii="&amp;quot" w:hAnsi="&amp;quot"/>
                <w:color w:val="0F0D29" w:themeColor="text1"/>
                <w:sz w:val="20"/>
                <w:szCs w:val="20"/>
              </w:rPr>
              <w:t xml:space="preserve"> sortable")</w:t>
            </w:r>
          </w:p>
          <w:p w:rsidR="00465FBB" w:rsidRPr="00465FBB" w:rsidRDefault="00465FBB" w:rsidP="00465FBB">
            <w:pPr>
              <w:pStyle w:val="Content"/>
              <w:rPr>
                <w:rFonts w:ascii="&amp;quot" w:hAnsi="&amp;quot"/>
                <w:color w:val="0F0D29" w:themeColor="text1"/>
                <w:sz w:val="20"/>
                <w:szCs w:val="20"/>
              </w:rPr>
            </w:pPr>
            <w:r w:rsidRPr="00465FBB">
              <w:rPr>
                <w:rFonts w:ascii="&amp;quot" w:hAnsi="&amp;quot"/>
                <w:color w:val="0F0D29" w:themeColor="text1"/>
                <w:sz w:val="20"/>
                <w:szCs w:val="20"/>
              </w:rPr>
              <w:t xml:space="preserve">df = </w:t>
            </w:r>
            <w:proofErr w:type="spellStart"/>
            <w:proofErr w:type="gramStart"/>
            <w:r w:rsidRPr="00465FBB">
              <w:rPr>
                <w:rFonts w:ascii="&amp;quot" w:hAnsi="&amp;quot"/>
                <w:color w:val="0F0D29" w:themeColor="text1"/>
                <w:sz w:val="20"/>
                <w:szCs w:val="20"/>
              </w:rPr>
              <w:t>pd.read</w:t>
            </w:r>
            <w:proofErr w:type="gramEnd"/>
            <w:r w:rsidRPr="00465FBB">
              <w:rPr>
                <w:rFonts w:ascii="&amp;quot" w:hAnsi="&amp;quot"/>
                <w:color w:val="0F0D29" w:themeColor="text1"/>
                <w:sz w:val="20"/>
                <w:szCs w:val="20"/>
              </w:rPr>
              <w:t>_html</w:t>
            </w:r>
            <w:proofErr w:type="spellEnd"/>
            <w:r w:rsidRPr="00465FBB">
              <w:rPr>
                <w:rFonts w:ascii="&amp;quot" w:hAnsi="&amp;quot"/>
                <w:color w:val="0F0D29" w:themeColor="text1"/>
                <w:sz w:val="20"/>
                <w:szCs w:val="20"/>
              </w:rPr>
              <w:t>(str(</w:t>
            </w:r>
            <w:proofErr w:type="spellStart"/>
            <w:r w:rsidRPr="00465FBB">
              <w:rPr>
                <w:rFonts w:ascii="&amp;quot" w:hAnsi="&amp;quot"/>
                <w:color w:val="0F0D29" w:themeColor="text1"/>
                <w:sz w:val="20"/>
                <w:szCs w:val="20"/>
              </w:rPr>
              <w:t>tbl</w:t>
            </w:r>
            <w:proofErr w:type="spellEnd"/>
            <w:r w:rsidRPr="00465FBB">
              <w:rPr>
                <w:rFonts w:ascii="&amp;quot" w:hAnsi="&amp;quot"/>
                <w:color w:val="0F0D29" w:themeColor="text1"/>
                <w:sz w:val="20"/>
                <w:szCs w:val="20"/>
              </w:rPr>
              <w:t>))[0]</w:t>
            </w:r>
          </w:p>
          <w:p w:rsidR="00465FBB" w:rsidRPr="00465FBB" w:rsidRDefault="00465FBB" w:rsidP="00465FBB">
            <w:pPr>
              <w:pStyle w:val="Content"/>
              <w:rPr>
                <w:rFonts w:ascii="&amp;quot" w:hAnsi="&amp;quot"/>
                <w:color w:val="0F0D29" w:themeColor="text1"/>
                <w:sz w:val="20"/>
                <w:szCs w:val="20"/>
              </w:rPr>
            </w:pPr>
            <w:r w:rsidRPr="00465FBB">
              <w:rPr>
                <w:rFonts w:ascii="&amp;quot" w:hAnsi="&amp;quot"/>
                <w:color w:val="0F0D29" w:themeColor="text1"/>
                <w:sz w:val="20"/>
                <w:szCs w:val="20"/>
              </w:rPr>
              <w:t xml:space="preserve">#neighborhoods = [s + ', WA' for s in </w:t>
            </w:r>
            <w:proofErr w:type="spellStart"/>
            <w:proofErr w:type="gramStart"/>
            <w:r w:rsidRPr="00465FBB">
              <w:rPr>
                <w:rFonts w:ascii="&amp;quot" w:hAnsi="&amp;quot"/>
                <w:color w:val="0F0D29" w:themeColor="text1"/>
                <w:sz w:val="20"/>
                <w:szCs w:val="20"/>
              </w:rPr>
              <w:t>df.iloc</w:t>
            </w:r>
            <w:proofErr w:type="spellEnd"/>
            <w:proofErr w:type="gramEnd"/>
            <w:r w:rsidRPr="00465FBB">
              <w:rPr>
                <w:rFonts w:ascii="&amp;quot" w:hAnsi="&amp;quot"/>
                <w:color w:val="0F0D29" w:themeColor="text1"/>
                <w:sz w:val="20"/>
                <w:szCs w:val="20"/>
              </w:rPr>
              <w:t>[:,1].</w:t>
            </w:r>
            <w:proofErr w:type="spellStart"/>
            <w:r w:rsidRPr="00465FBB">
              <w:rPr>
                <w:rFonts w:ascii="&amp;quot" w:hAnsi="&amp;quot"/>
                <w:color w:val="0F0D29" w:themeColor="text1"/>
                <w:sz w:val="20"/>
                <w:szCs w:val="20"/>
              </w:rPr>
              <w:t>reset_index</w:t>
            </w:r>
            <w:proofErr w:type="spellEnd"/>
            <w:r w:rsidRPr="00465FBB">
              <w:rPr>
                <w:rFonts w:ascii="&amp;quot" w:hAnsi="&amp;quot"/>
                <w:color w:val="0F0D29" w:themeColor="text1"/>
                <w:sz w:val="20"/>
                <w:szCs w:val="20"/>
              </w:rPr>
              <w:t>(drop=True).</w:t>
            </w:r>
            <w:proofErr w:type="spellStart"/>
            <w:r w:rsidRPr="00465FBB">
              <w:rPr>
                <w:rFonts w:ascii="&amp;quot" w:hAnsi="&amp;quot"/>
                <w:color w:val="0F0D29" w:themeColor="text1"/>
                <w:sz w:val="20"/>
                <w:szCs w:val="20"/>
              </w:rPr>
              <w:t>tolist</w:t>
            </w:r>
            <w:proofErr w:type="spellEnd"/>
            <w:r w:rsidRPr="00465FBB">
              <w:rPr>
                <w:rFonts w:ascii="&amp;quot" w:hAnsi="&amp;quot"/>
                <w:color w:val="0F0D29" w:themeColor="text1"/>
                <w:sz w:val="20"/>
                <w:szCs w:val="20"/>
              </w:rPr>
              <w:t>()]</w:t>
            </w:r>
          </w:p>
          <w:p w:rsidR="00465FBB" w:rsidRPr="00465FBB" w:rsidRDefault="00465FBB" w:rsidP="00465FBB">
            <w:pPr>
              <w:pStyle w:val="Content"/>
              <w:rPr>
                <w:rFonts w:ascii="&amp;quot" w:hAnsi="&amp;quot"/>
                <w:color w:val="0F0D29" w:themeColor="text1"/>
                <w:sz w:val="20"/>
                <w:szCs w:val="20"/>
              </w:rPr>
            </w:pPr>
            <w:r w:rsidRPr="00465FBB">
              <w:rPr>
                <w:rFonts w:ascii="&amp;quot" w:hAnsi="&amp;quot"/>
                <w:color w:val="0F0D29" w:themeColor="text1"/>
                <w:sz w:val="20"/>
                <w:szCs w:val="20"/>
              </w:rPr>
              <w:t xml:space="preserve">neighborhoods = </w:t>
            </w:r>
            <w:proofErr w:type="spellStart"/>
            <w:proofErr w:type="gramStart"/>
            <w:r w:rsidRPr="00465FBB">
              <w:rPr>
                <w:rFonts w:ascii="&amp;quot" w:hAnsi="&amp;quot"/>
                <w:color w:val="0F0D29" w:themeColor="text1"/>
                <w:sz w:val="20"/>
                <w:szCs w:val="20"/>
              </w:rPr>
              <w:t>df.iloc</w:t>
            </w:r>
            <w:proofErr w:type="spellEnd"/>
            <w:proofErr w:type="gramEnd"/>
            <w:r w:rsidRPr="00465FBB">
              <w:rPr>
                <w:rFonts w:ascii="&amp;quot" w:hAnsi="&amp;quot"/>
                <w:color w:val="0F0D29" w:themeColor="text1"/>
                <w:sz w:val="20"/>
                <w:szCs w:val="20"/>
              </w:rPr>
              <w:t>[1:,1].</w:t>
            </w:r>
            <w:proofErr w:type="spellStart"/>
            <w:r w:rsidRPr="00465FBB">
              <w:rPr>
                <w:rFonts w:ascii="&amp;quot" w:hAnsi="&amp;quot"/>
                <w:color w:val="0F0D29" w:themeColor="text1"/>
                <w:sz w:val="20"/>
                <w:szCs w:val="20"/>
              </w:rPr>
              <w:t>reset_index</w:t>
            </w:r>
            <w:proofErr w:type="spellEnd"/>
            <w:r w:rsidRPr="00465FBB">
              <w:rPr>
                <w:rFonts w:ascii="&amp;quot" w:hAnsi="&amp;quot"/>
                <w:color w:val="0F0D29" w:themeColor="text1"/>
                <w:sz w:val="20"/>
                <w:szCs w:val="20"/>
              </w:rPr>
              <w:t>(drop=True).</w:t>
            </w:r>
            <w:proofErr w:type="spellStart"/>
            <w:r w:rsidRPr="00465FBB">
              <w:rPr>
                <w:rFonts w:ascii="&amp;quot" w:hAnsi="&amp;quot"/>
                <w:color w:val="0F0D29" w:themeColor="text1"/>
                <w:sz w:val="20"/>
                <w:szCs w:val="20"/>
              </w:rPr>
              <w:t>tolist</w:t>
            </w:r>
            <w:proofErr w:type="spellEnd"/>
            <w:r w:rsidRPr="00465FBB">
              <w:rPr>
                <w:rFonts w:ascii="&amp;quot" w:hAnsi="&amp;quot"/>
                <w:color w:val="0F0D29" w:themeColor="text1"/>
                <w:sz w:val="20"/>
                <w:szCs w:val="20"/>
              </w:rPr>
              <w:t>()</w:t>
            </w:r>
          </w:p>
          <w:p w:rsidR="00465FBB" w:rsidRDefault="00465FBB" w:rsidP="00465FBB">
            <w:pPr>
              <w:pStyle w:val="Content"/>
            </w:pPr>
            <w:r>
              <w:rPr>
                <w:noProof/>
              </w:rPr>
              <w:lastRenderedPageBreak/>
              <w:drawing>
                <wp:inline distT="0" distB="0" distL="0" distR="0" wp14:anchorId="137F11C1" wp14:editId="766C74A9">
                  <wp:extent cx="3219450" cy="30289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302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A3B3B" w:rsidRDefault="00465FBB" w:rsidP="00465FBB">
            <w:pPr>
              <w:pStyle w:val="Heading2"/>
              <w:rPr>
                <w:rFonts w:ascii="inherit" w:hAnsi="inherit"/>
                <w:bCs/>
                <w:sz w:val="31"/>
                <w:szCs w:val="31"/>
                <w:shd w:val="clear" w:color="auto" w:fill="FFFFFF"/>
              </w:rPr>
            </w:pPr>
            <w:r w:rsidRPr="00465FBB">
              <w:rPr>
                <w:rFonts w:ascii="inherit" w:hAnsi="inherit"/>
                <w:bCs/>
                <w:sz w:val="31"/>
                <w:szCs w:val="31"/>
                <w:shd w:val="clear" w:color="auto" w:fill="FFFFFF"/>
              </w:rPr>
              <w:t>The Major neighborhoods (the name contains 'Seattle') in Seattle area.</w:t>
            </w:r>
          </w:p>
          <w:p w:rsidR="00FF17F4" w:rsidRPr="00FF17F4" w:rsidRDefault="00FF17F4" w:rsidP="00FF17F4">
            <w:pPr>
              <w:rPr>
                <w:b w:val="0"/>
                <w:color w:val="0F0D29" w:themeColor="text1"/>
                <w:sz w:val="24"/>
                <w:szCs w:val="24"/>
              </w:rPr>
            </w:pPr>
            <w:proofErr w:type="spellStart"/>
            <w:r w:rsidRPr="00FF17F4">
              <w:rPr>
                <w:b w:val="0"/>
                <w:color w:val="0F0D29" w:themeColor="text1"/>
                <w:sz w:val="24"/>
                <w:szCs w:val="24"/>
              </w:rPr>
              <w:t>seattle_</w:t>
            </w:r>
            <w:proofErr w:type="gramStart"/>
            <w:r w:rsidRPr="00FF17F4">
              <w:rPr>
                <w:b w:val="0"/>
                <w:color w:val="0F0D29" w:themeColor="text1"/>
                <w:sz w:val="24"/>
                <w:szCs w:val="24"/>
              </w:rPr>
              <w:t>neighborhoods.head</w:t>
            </w:r>
            <w:proofErr w:type="spellEnd"/>
            <w:proofErr w:type="gramEnd"/>
            <w:r w:rsidRPr="00FF17F4">
              <w:rPr>
                <w:b w:val="0"/>
                <w:color w:val="0F0D29" w:themeColor="text1"/>
                <w:sz w:val="24"/>
                <w:szCs w:val="24"/>
              </w:rPr>
              <w:t>()</w:t>
            </w:r>
          </w:p>
          <w:p w:rsidR="00FF17F4" w:rsidRDefault="00465FBB" w:rsidP="00FF17F4">
            <w:pPr>
              <w:rPr>
                <w:rFonts w:ascii="inherit" w:hAnsi="inherit"/>
                <w:sz w:val="31"/>
                <w:szCs w:val="31"/>
              </w:rPr>
            </w:pPr>
            <w:r>
              <w:rPr>
                <w:noProof/>
              </w:rPr>
              <w:drawing>
                <wp:inline distT="0" distB="0" distL="0" distR="0" wp14:anchorId="2B7F5F75" wp14:editId="2CCFFC49">
                  <wp:extent cx="3209925" cy="163830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F17F4" w:rsidRPr="00FF17F4" w:rsidRDefault="00465FBB" w:rsidP="00FF17F4">
            <w:pPr>
              <w:rPr>
                <w:rFonts w:ascii="inherit" w:hAnsi="inherit"/>
                <w:b w:val="0"/>
                <w:sz w:val="31"/>
                <w:szCs w:val="31"/>
              </w:rPr>
            </w:pPr>
            <w:r w:rsidRPr="00FF17F4">
              <w:rPr>
                <w:rFonts w:ascii="inherit" w:hAnsi="inherit"/>
                <w:b w:val="0"/>
                <w:sz w:val="31"/>
                <w:szCs w:val="31"/>
              </w:rPr>
              <w:t>Get Categories name and Id with the Foursquare APIs</w:t>
            </w:r>
            <w:hyperlink r:id="rId15" w:anchor="Get-Categories-name-and-Id-with-the-Foursquare-APIs" w:history="1">
              <w:r w:rsidRPr="00FF17F4">
                <w:rPr>
                  <w:rStyle w:val="Hyperlink"/>
                  <w:rFonts w:ascii="inherit" w:hAnsi="inherit"/>
                  <w:b w:val="0"/>
                  <w:color w:val="337AB7"/>
                  <w:sz w:val="31"/>
                  <w:szCs w:val="31"/>
                </w:rPr>
                <w:t>¶</w:t>
              </w:r>
            </w:hyperlink>
          </w:p>
          <w:p w:rsidR="00FF17F4" w:rsidRPr="00FF17F4" w:rsidRDefault="00465FBB" w:rsidP="00FF17F4">
            <w:pPr>
              <w:rPr>
                <w:rFonts w:ascii="inherit" w:hAnsi="inherit"/>
                <w:b w:val="0"/>
                <w:i/>
                <w:iCs/>
                <w:sz w:val="24"/>
                <w:szCs w:val="24"/>
              </w:rPr>
            </w:pPr>
            <w:r w:rsidRPr="00FF17F4">
              <w:rPr>
                <w:rFonts w:ascii="inherit" w:hAnsi="inherit"/>
                <w:b w:val="0"/>
                <w:i/>
                <w:iCs/>
                <w:sz w:val="24"/>
                <w:szCs w:val="24"/>
              </w:rPr>
              <w:t xml:space="preserve">We only need Food </w:t>
            </w:r>
            <w:proofErr w:type="spellStart"/>
            <w:r w:rsidRPr="00FF17F4">
              <w:rPr>
                <w:rFonts w:ascii="inherit" w:hAnsi="inherit"/>
                <w:b w:val="0"/>
                <w:i/>
                <w:iCs/>
                <w:sz w:val="24"/>
                <w:szCs w:val="24"/>
              </w:rPr>
              <w:t>catigories</w:t>
            </w:r>
            <w:proofErr w:type="spellEnd"/>
            <w:r w:rsidRPr="00FF17F4">
              <w:rPr>
                <w:rFonts w:ascii="inherit" w:hAnsi="inherit"/>
                <w:b w:val="0"/>
                <w:i/>
                <w:iCs/>
                <w:sz w:val="24"/>
                <w:szCs w:val="24"/>
              </w:rPr>
              <w:t xml:space="preserve">. Get relevant part of JSON and transform it into a pandas </w:t>
            </w:r>
            <w:proofErr w:type="spellStart"/>
            <w:r w:rsidRPr="00FF17F4">
              <w:rPr>
                <w:rFonts w:ascii="inherit" w:hAnsi="inherit"/>
                <w:b w:val="0"/>
                <w:i/>
                <w:iCs/>
                <w:sz w:val="24"/>
                <w:szCs w:val="24"/>
              </w:rPr>
              <w:t>dataframe</w:t>
            </w:r>
            <w:proofErr w:type="spellEnd"/>
          </w:p>
          <w:p w:rsidR="00465FBB" w:rsidRPr="00FF17F4" w:rsidRDefault="00FF17F4" w:rsidP="00FF17F4">
            <w:r>
              <w:rPr>
                <w:noProof/>
              </w:rPr>
              <w:drawing>
                <wp:inline distT="0" distB="0" distL="0" distR="0" wp14:anchorId="0951CB4A" wp14:editId="21F08D68">
                  <wp:extent cx="3409950" cy="2440736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1130" cy="245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5FBB" w:rsidRDefault="00465FBB" w:rsidP="00465FBB">
            <w:pPr>
              <w:pStyle w:val="Heading2"/>
            </w:pPr>
          </w:p>
          <w:p w:rsidR="00FF17F4" w:rsidRDefault="00FF17F4" w:rsidP="00FF17F4">
            <w:pPr>
              <w:pStyle w:val="Heading2"/>
              <w:rPr>
                <w:rFonts w:ascii="inherit" w:hAnsi="inherit"/>
                <w:b/>
                <w:bCs/>
                <w:sz w:val="38"/>
                <w:szCs w:val="38"/>
                <w:shd w:val="clear" w:color="auto" w:fill="FFFFFF"/>
              </w:rPr>
            </w:pPr>
            <w:r>
              <w:rPr>
                <w:rFonts w:ascii="inherit" w:hAnsi="inherit"/>
                <w:b/>
                <w:bCs/>
                <w:sz w:val="38"/>
                <w:szCs w:val="38"/>
                <w:shd w:val="clear" w:color="auto" w:fill="FFFFFF"/>
              </w:rPr>
              <w:t>Explore restaurants in the Seattle neighborhood</w:t>
            </w:r>
          </w:p>
          <w:p w:rsidR="00FF17F4" w:rsidRPr="00FF17F4" w:rsidRDefault="00FF17F4" w:rsidP="00FF17F4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480" w:right="480"/>
              <w:rPr>
                <w:rFonts w:ascii="&amp;quot" w:eastAsia="Times New Roman" w:hAnsi="&amp;quot" w:cs="Times New Roman"/>
                <w:b w:val="0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&amp;quot" w:eastAsia="Times New Roman" w:hAnsi="&amp;quot" w:cs="Times New Roman"/>
                <w:b w:val="0"/>
                <w:color w:val="000000"/>
                <w:sz w:val="21"/>
                <w:szCs w:val="21"/>
                <w:lang w:eastAsia="zh-CN"/>
              </w:rPr>
              <w:t>A</w:t>
            </w:r>
            <w:r w:rsidRPr="00FF17F4">
              <w:rPr>
                <w:rFonts w:ascii="&amp;quot" w:eastAsia="Times New Roman" w:hAnsi="&amp;quot" w:cs="Times New Roman"/>
                <w:b w:val="0"/>
                <w:color w:val="000000"/>
                <w:sz w:val="21"/>
                <w:szCs w:val="21"/>
                <w:lang w:eastAsia="zh-CN"/>
              </w:rPr>
              <w:t xml:space="preserve"> function to return the name, style, and address of selected cuisine restaurants in major Seattle neighborhoods.</w:t>
            </w:r>
          </w:p>
          <w:p w:rsidR="00FF17F4" w:rsidRDefault="00FF17F4" w:rsidP="00FF17F4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480" w:right="480"/>
              <w:rPr>
                <w:rFonts w:ascii="&amp;quot" w:eastAsia="Times New Roman" w:hAnsi="&amp;quot" w:cs="Times New Roman"/>
                <w:b w:val="0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&amp;quot" w:eastAsia="Times New Roman" w:hAnsi="&amp;quot" w:cs="Times New Roman"/>
                <w:b w:val="0"/>
                <w:color w:val="000000"/>
                <w:sz w:val="21"/>
                <w:szCs w:val="21"/>
                <w:lang w:eastAsia="zh-CN"/>
              </w:rPr>
              <w:t>A</w:t>
            </w:r>
            <w:r w:rsidRPr="00FF17F4">
              <w:rPr>
                <w:rFonts w:ascii="&amp;quot" w:eastAsia="Times New Roman" w:hAnsi="&amp;quot" w:cs="Times New Roman"/>
                <w:b w:val="0"/>
                <w:color w:val="000000"/>
                <w:sz w:val="21"/>
                <w:szCs w:val="21"/>
                <w:lang w:eastAsia="zh-CN"/>
              </w:rPr>
              <w:t xml:space="preserve"> function to return the first 50 restaurants with name, cuisine style, and address in a given Seattle neighborhood.</w:t>
            </w:r>
          </w:p>
          <w:p w:rsidR="00FF17F4" w:rsidRDefault="000B10AC" w:rsidP="00FF17F4">
            <w:pPr>
              <w:spacing w:before="100" w:beforeAutospacing="1" w:after="100" w:afterAutospacing="1" w:line="240" w:lineRule="auto"/>
              <w:ind w:right="480"/>
              <w:rPr>
                <w:rFonts w:ascii="inherit" w:hAnsi="inherit"/>
                <w:b w:val="0"/>
                <w:bCs/>
                <w:sz w:val="31"/>
                <w:szCs w:val="31"/>
                <w:shd w:val="clear" w:color="auto" w:fill="FFFFFF"/>
              </w:rPr>
            </w:pPr>
            <w:r>
              <w:rPr>
                <w:rFonts w:ascii="inherit" w:hAnsi="inherit"/>
                <w:b w:val="0"/>
                <w:bCs/>
                <w:sz w:val="31"/>
                <w:szCs w:val="31"/>
                <w:shd w:val="clear" w:color="auto" w:fill="FFFFFF"/>
              </w:rPr>
              <w:t>Find the restaurants of selected cuisine in the Seattle neighborhoods</w:t>
            </w:r>
          </w:p>
          <w:p w:rsidR="000B10AC" w:rsidRDefault="000B10AC" w:rsidP="00FF17F4">
            <w:pPr>
              <w:spacing w:before="100" w:beforeAutospacing="1" w:after="100" w:afterAutospacing="1" w:line="240" w:lineRule="auto"/>
              <w:ind w:right="480"/>
              <w:rPr>
                <w:rFonts w:ascii="&amp;quot" w:hAnsi="&amp;quot" w:cs="Times New Roman"/>
                <w:b w:val="0"/>
                <w:sz w:val="21"/>
                <w:szCs w:val="21"/>
                <w:lang w:eastAsia="zh-CN"/>
              </w:rPr>
            </w:pPr>
            <w:r>
              <w:rPr>
                <w:rFonts w:ascii="&amp;quot" w:hAnsi="&amp;quot" w:cs="Times New Roman"/>
                <w:b w:val="0"/>
                <w:sz w:val="21"/>
                <w:szCs w:val="21"/>
                <w:lang w:eastAsia="zh-CN"/>
              </w:rPr>
              <w:t>Run the application feature 1</w:t>
            </w:r>
            <w:r w:rsidR="00863C38">
              <w:rPr>
                <w:rFonts w:ascii="&amp;quot" w:hAnsi="&amp;quot" w:cs="Times New Roman"/>
                <w:b w:val="0"/>
                <w:sz w:val="21"/>
                <w:szCs w:val="21"/>
                <w:lang w:eastAsia="zh-CN"/>
              </w:rPr>
              <w:t>-</w:t>
            </w:r>
            <w:r>
              <w:rPr>
                <w:rFonts w:ascii="&amp;quot" w:hAnsi="&amp;quot" w:cs="Times New Roman"/>
                <w:b w:val="0"/>
                <w:sz w:val="21"/>
                <w:szCs w:val="21"/>
                <w:lang w:eastAsia="zh-CN"/>
              </w:rPr>
              <w:t xml:space="preserve"> enter a cuisine name: Asian</w:t>
            </w:r>
          </w:p>
          <w:p w:rsidR="000B10AC" w:rsidRPr="00FF17F4" w:rsidRDefault="000B10AC" w:rsidP="00FF17F4">
            <w:pPr>
              <w:spacing w:before="100" w:beforeAutospacing="1" w:after="100" w:afterAutospacing="1" w:line="240" w:lineRule="auto"/>
              <w:ind w:right="480"/>
              <w:rPr>
                <w:rFonts w:ascii="&amp;quot" w:eastAsia="Times New Roman" w:hAnsi="&amp;quot" w:cs="Times New Roman"/>
                <w:b w:val="0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&amp;quot" w:hAnsi="&amp;quot" w:cs="Times New Roman" w:hint="eastAsia"/>
                <w:b w:val="0"/>
                <w:sz w:val="21"/>
                <w:szCs w:val="21"/>
                <w:lang w:eastAsia="zh-CN"/>
              </w:rPr>
              <w:t>T</w:t>
            </w:r>
            <w:r>
              <w:rPr>
                <w:rFonts w:ascii="&amp;quot" w:hAnsi="&amp;quot" w:cs="Times New Roman"/>
                <w:b w:val="0"/>
                <w:sz w:val="21"/>
                <w:szCs w:val="21"/>
                <w:lang w:eastAsia="zh-CN"/>
              </w:rPr>
              <w:t xml:space="preserve">he results are </w:t>
            </w:r>
            <w:r w:rsidR="00863C38">
              <w:rPr>
                <w:rFonts w:ascii="&amp;quot" w:hAnsi="&amp;quot" w:cs="Times New Roman"/>
                <w:b w:val="0"/>
                <w:sz w:val="21"/>
                <w:szCs w:val="21"/>
                <w:lang w:eastAsia="zh-CN"/>
              </w:rPr>
              <w:t>the cuisine restaurants in the neighborhoods ordered by number of cuisine</w:t>
            </w:r>
            <w:r w:rsidR="00863C38">
              <w:rPr>
                <w:rFonts w:ascii="&amp;quot" w:hAnsi="&amp;quot" w:cs="Times New Roman" w:hint="eastAsia"/>
                <w:b w:val="0"/>
                <w:sz w:val="21"/>
                <w:szCs w:val="21"/>
                <w:lang w:eastAsia="zh-CN"/>
              </w:rPr>
              <w:t>s</w:t>
            </w:r>
            <w:r w:rsidR="00863C38">
              <w:rPr>
                <w:rFonts w:ascii="&amp;quot" w:hAnsi="&amp;quot" w:cs="Times New Roman"/>
                <w:b w:val="0"/>
                <w:sz w:val="21"/>
                <w:szCs w:val="21"/>
                <w:lang w:eastAsia="zh-CN"/>
              </w:rPr>
              <w:t xml:space="preserve"> to select from.</w:t>
            </w:r>
          </w:p>
          <w:p w:rsidR="00FF17F4" w:rsidRPr="00FF17F4" w:rsidRDefault="00FF17F4" w:rsidP="00FF17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  <w:lang w:eastAsia="zh-CN"/>
              </w:rPr>
            </w:pPr>
            <w:proofErr w:type="gramStart"/>
            <w:r w:rsidRPr="00FF17F4"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  <w:lang w:eastAsia="zh-CN"/>
              </w:rPr>
              <w:t>Cuisine(</w:t>
            </w:r>
            <w:proofErr w:type="gramEnd"/>
            <w:r w:rsidRPr="00FF17F4"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  <w:lang w:eastAsia="zh-CN"/>
              </w:rPr>
              <w:t xml:space="preserve">i.e. Asian or Italian) or Q to </w:t>
            </w:r>
            <w:proofErr w:type="spellStart"/>
            <w:r w:rsidRPr="00FF17F4"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  <w:lang w:eastAsia="zh-CN"/>
              </w:rPr>
              <w:t>stop:Asian</w:t>
            </w:r>
            <w:proofErr w:type="spellEnd"/>
          </w:p>
          <w:p w:rsidR="00FF17F4" w:rsidRPr="00FF17F4" w:rsidRDefault="00FF17F4" w:rsidP="00FF17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  <w:lang w:eastAsia="zh-CN"/>
              </w:rPr>
            </w:pPr>
            <w:r w:rsidRPr="00FF17F4"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  <w:lang w:eastAsia="zh-CN"/>
              </w:rPr>
              <w:t>Cascade, Seattle</w:t>
            </w: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8"/>
              <w:gridCol w:w="2321"/>
              <w:gridCol w:w="2106"/>
              <w:gridCol w:w="4574"/>
            </w:tblGrid>
            <w:tr w:rsidR="00FF17F4" w:rsidRPr="00FF17F4" w:rsidTr="00FF17F4">
              <w:trPr>
                <w:tblHeader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Style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Address</w:t>
                  </w:r>
                </w:p>
              </w:tc>
            </w:tr>
            <w:tr w:rsidR="00FF17F4" w:rsidRPr="00FF17F4" w:rsidTr="00FF17F4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Ba Bar SLU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Vietnamese Restaurant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[500 Terry Ave N (Republican), Seattle, WA 981...</w:t>
                  </w:r>
                </w:p>
              </w:tc>
            </w:tr>
            <w:tr w:rsidR="00FF17F4" w:rsidRPr="00FF17F4" w:rsidTr="00FF17F4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proofErr w:type="spellStart"/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Phở</w:t>
                  </w:r>
                  <w:proofErr w:type="spellEnd"/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 xml:space="preserve"> Bac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Vietnamese Restaurant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[1809 Minor Ave (at 8th Ave.), Seattle, WA 981...</w:t>
                  </w:r>
                </w:p>
              </w:tc>
            </w:tr>
            <w:tr w:rsidR="00FF17F4" w:rsidRPr="00FF17F4" w:rsidTr="00FF17F4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proofErr w:type="spellStart"/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Kigo</w:t>
                  </w:r>
                  <w:proofErr w:type="spellEnd"/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 xml:space="preserve"> Kitchen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Asian Restaurant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[1730 Minor Ave, Seattle, WA 98101, United Sta...</w:t>
                  </w:r>
                </w:p>
              </w:tc>
            </w:tr>
            <w:tr w:rsidR="00FF17F4" w:rsidRPr="00FF17F4" w:rsidTr="00FF17F4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proofErr w:type="spellStart"/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Teinei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Japanese Restaurant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[1256 Republican St (Pontius Ave N and Yale Av...</w:t>
                  </w:r>
                </w:p>
              </w:tc>
            </w:tr>
            <w:tr w:rsidR="00FF17F4" w:rsidRPr="00FF17F4" w:rsidTr="00FF17F4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proofErr w:type="spellStart"/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Vinason</w:t>
                  </w:r>
                  <w:proofErr w:type="spellEnd"/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 xml:space="preserve"> Pho </w:t>
                  </w:r>
                  <w:proofErr w:type="gramStart"/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And</w:t>
                  </w:r>
                  <w:proofErr w:type="gramEnd"/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 xml:space="preserve"> Grill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Vietnamese Restaurant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[2134 Westlake Ave (9th Ave), Seattle, WA 9812...</w:t>
                  </w:r>
                </w:p>
              </w:tc>
            </w:tr>
            <w:tr w:rsidR="00FF17F4" w:rsidRPr="00FF17F4" w:rsidTr="00FF17F4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Thai Thani Kitchen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Thai Restaurant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[201 Boren Ave N (John), Seattle, WA 98109, Un...</w:t>
                  </w:r>
                </w:p>
              </w:tc>
            </w:tr>
            <w:tr w:rsidR="00FF17F4" w:rsidRPr="00FF17F4" w:rsidTr="00FF17F4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Mio Sushi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Sushi Restaurant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[120 Westlake Ave N, Seattle, WA 98109, United...</w:t>
                  </w:r>
                </w:p>
              </w:tc>
            </w:tr>
            <w:tr w:rsidR="00FF17F4" w:rsidRPr="00FF17F4" w:rsidTr="00FF17F4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Mala &amp; Satay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Vietnamese Restaurant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[Seattle, WA 98109, United States]</w:t>
                  </w:r>
                </w:p>
              </w:tc>
            </w:tr>
            <w:tr w:rsidR="00FF17F4" w:rsidRPr="00FF17F4" w:rsidTr="00FF17F4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Midori Teriyaki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Japanese Restaurant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 xml:space="preserve">[1120 Howell St (at Minor), Seattle, WA </w:t>
                  </w:r>
                  <w:proofErr w:type="gramStart"/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98101,...</w:t>
                  </w:r>
                  <w:proofErr w:type="gramEnd"/>
                </w:p>
              </w:tc>
            </w:tr>
            <w:tr w:rsidR="00FF17F4" w:rsidRPr="00FF17F4" w:rsidTr="00FF17F4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ON THE FLY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Asian Restaurant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[950 Thomas Street, Seattle, WA 98119, United ...</w:t>
                  </w:r>
                </w:p>
              </w:tc>
            </w:tr>
            <w:tr w:rsidR="00FF17F4" w:rsidRPr="00FF17F4" w:rsidTr="00FF17F4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proofErr w:type="spellStart"/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Kigo</w:t>
                  </w:r>
                  <w:proofErr w:type="spellEnd"/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 xml:space="preserve"> Kitchen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Asian Restaurant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[210 Westlake Ave N, Seattle, WA 98109, United...</w:t>
                  </w:r>
                </w:p>
              </w:tc>
            </w:tr>
            <w:tr w:rsidR="00FF17F4" w:rsidRPr="00FF17F4" w:rsidTr="00FF17F4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proofErr w:type="spellStart"/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Yumbit</w:t>
                  </w:r>
                  <w:proofErr w:type="spellEnd"/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 xml:space="preserve"> Food Truck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Food Truck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[Washington, United States]</w:t>
                  </w:r>
                </w:p>
              </w:tc>
            </w:tr>
            <w:tr w:rsidR="00FF17F4" w:rsidRPr="00FF17F4" w:rsidTr="00FF17F4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proofErr w:type="spellStart"/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Kaosamai</w:t>
                  </w:r>
                  <w:proofErr w:type="spellEnd"/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 xml:space="preserve"> Thai at Ducky's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Food Truck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[Terry Ave (</w:t>
                  </w:r>
                  <w:proofErr w:type="spellStart"/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btwn</w:t>
                  </w:r>
                  <w:proofErr w:type="spellEnd"/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 xml:space="preserve"> Denny Way &amp; John St), Seattle...</w:t>
                  </w:r>
                </w:p>
              </w:tc>
            </w:tr>
            <w:tr w:rsidR="00FF17F4" w:rsidRPr="00FF17F4" w:rsidTr="00FF17F4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Yummy Box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Food Truck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[Washington, United States]</w:t>
                  </w:r>
                </w:p>
              </w:tc>
            </w:tr>
            <w:tr w:rsidR="00FF17F4" w:rsidRPr="00FF17F4" w:rsidTr="00FF17F4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Stop N Shop Poke Bar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Poke Place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[2121 Terry Ave Ste 104, Seattle, WA 98121, Un...</w:t>
                  </w:r>
                </w:p>
              </w:tc>
            </w:tr>
            <w:tr w:rsidR="00FF17F4" w:rsidRPr="00FF17F4" w:rsidTr="00FF17F4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Box Nature Sushi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Food Truck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 xml:space="preserve">[Boren Ave (between Republican &amp; </w:t>
                  </w:r>
                  <w:proofErr w:type="spellStart"/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Harison</w:t>
                  </w:r>
                  <w:proofErr w:type="spellEnd"/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), Sea...</w:t>
                  </w:r>
                </w:p>
              </w:tc>
            </w:tr>
            <w:tr w:rsidR="00FF17F4" w:rsidRPr="00FF17F4" w:rsidTr="00FF17F4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Its Bao Time!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Food Truck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[Seattle, WA, United States]</w:t>
                  </w:r>
                </w:p>
              </w:tc>
            </w:tr>
            <w:tr w:rsidR="00FF17F4" w:rsidRPr="00FF17F4" w:rsidTr="00FF17F4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Six Coins – SLU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Food Truck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[Stewart St. (John St.), Seattle, WA 98109, Un...</w:t>
                  </w:r>
                </w:p>
              </w:tc>
            </w:tr>
          </w:tbl>
          <w:p w:rsidR="00FF17F4" w:rsidRPr="00FF17F4" w:rsidRDefault="00FF17F4" w:rsidP="00FF17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  <w:lang w:eastAsia="zh-CN"/>
              </w:rPr>
            </w:pPr>
          </w:p>
          <w:p w:rsidR="00FF17F4" w:rsidRPr="00FF17F4" w:rsidRDefault="00FF17F4" w:rsidP="00FF17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  <w:lang w:eastAsia="zh-CN"/>
              </w:rPr>
            </w:pPr>
            <w:r w:rsidRPr="00FF17F4"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  <w:lang w:eastAsia="zh-CN"/>
              </w:rPr>
              <w:t>South Lake Union, Seattle</w:t>
            </w: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8"/>
              <w:gridCol w:w="1871"/>
              <w:gridCol w:w="2461"/>
              <w:gridCol w:w="4574"/>
            </w:tblGrid>
            <w:tr w:rsidR="00FF17F4" w:rsidRPr="00FF17F4" w:rsidTr="00FF17F4">
              <w:trPr>
                <w:tblHeader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300" w:lineRule="atLeast"/>
                    <w:rPr>
                      <w:rFonts w:ascii="Helvetica" w:eastAsia="Times New Roman" w:hAnsi="Helvetica" w:cs="Helvetica"/>
                      <w:b w:val="0"/>
                      <w:color w:val="000000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Style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Address</w:t>
                  </w:r>
                </w:p>
              </w:tc>
            </w:tr>
            <w:tr w:rsidR="00FF17F4" w:rsidRPr="00FF17F4" w:rsidTr="00FF17F4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Ba Bar SLU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Vietnamese Restaurant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[500 Terry Ave N (Republican), Seattle, WA 981...</w:t>
                  </w:r>
                </w:p>
              </w:tc>
            </w:tr>
            <w:tr w:rsidR="00FF17F4" w:rsidRPr="00FF17F4" w:rsidTr="00FF17F4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Hurry Curry of Tokyo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Japanese Curry Restaurant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[825 Harrison St (8th Ave N), Seattle, WA 9810...</w:t>
                  </w:r>
                </w:p>
              </w:tc>
            </w:tr>
            <w:tr w:rsidR="00FF17F4" w:rsidRPr="00FF17F4" w:rsidTr="00FF17F4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Revel SLU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Korean Restaurant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[513 Westlake Ave N, Seattle, WA 98109, United...</w:t>
                  </w:r>
                </w:p>
              </w:tc>
            </w:tr>
            <w:tr w:rsidR="00FF17F4" w:rsidRPr="00FF17F4" w:rsidTr="00FF17F4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Thai Thani Kitchen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Thai Restaurant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[201 Boren Ave N (John), Seattle, WA 98109, Un...</w:t>
                  </w:r>
                </w:p>
              </w:tc>
            </w:tr>
            <w:tr w:rsidR="00FF17F4" w:rsidRPr="00FF17F4" w:rsidTr="00FF17F4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Mio Sushi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Sushi Restaurant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[120 Westlake Ave N, Seattle, WA 98109, United...</w:t>
                  </w:r>
                </w:p>
              </w:tc>
            </w:tr>
            <w:tr w:rsidR="00FF17F4" w:rsidRPr="00FF17F4" w:rsidTr="00FF17F4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Sizzle &amp; Crunch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Vietnamese Restaurant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[500 9th Ave N Ste 150, Seattle, WA 98109, Uni...</w:t>
                  </w:r>
                </w:p>
              </w:tc>
            </w:tr>
            <w:tr w:rsidR="00FF17F4" w:rsidRPr="00FF17F4" w:rsidTr="00FF17F4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Mala &amp; Satay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Vietnamese Restaurant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[Seattle, WA 98109, United States]</w:t>
                  </w:r>
                </w:p>
              </w:tc>
            </w:tr>
            <w:tr w:rsidR="00FF17F4" w:rsidRPr="00FF17F4" w:rsidTr="00FF17F4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ON THE FLY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Asian Restaurant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[950 Thomas Street, Seattle, WA 98119, United ...</w:t>
                  </w:r>
                </w:p>
              </w:tc>
            </w:tr>
            <w:tr w:rsidR="00FF17F4" w:rsidRPr="00FF17F4" w:rsidTr="00FF17F4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proofErr w:type="spellStart"/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Kigo</w:t>
                  </w:r>
                  <w:proofErr w:type="spellEnd"/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 xml:space="preserve"> Kitchen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Asian Restaurant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[210 Westlake Ave N, Seattle, WA 98109, United...</w:t>
                  </w:r>
                </w:p>
              </w:tc>
            </w:tr>
            <w:tr w:rsidR="00FF17F4" w:rsidRPr="00FF17F4" w:rsidTr="00FF17F4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Yummy Box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Food Truck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[Washington, United States]</w:t>
                  </w:r>
                </w:p>
              </w:tc>
            </w:tr>
            <w:tr w:rsidR="00FF17F4" w:rsidRPr="00FF17F4" w:rsidTr="00FF17F4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Hong Kong Fish Ball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Food Stand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[Seattle, WA 98109, United States]</w:t>
                  </w:r>
                </w:p>
              </w:tc>
            </w:tr>
            <w:tr w:rsidR="00FF17F4" w:rsidRPr="00FF17F4" w:rsidTr="00FF17F4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Box Nature Sushi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Food Truck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 xml:space="preserve">[Boren Ave (between Republican &amp; </w:t>
                  </w:r>
                  <w:proofErr w:type="spellStart"/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Harison</w:t>
                  </w:r>
                  <w:proofErr w:type="spellEnd"/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), Sea...</w:t>
                  </w:r>
                </w:p>
              </w:tc>
            </w:tr>
            <w:tr w:rsidR="00FF17F4" w:rsidRPr="00FF17F4" w:rsidTr="00FF17F4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Toi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 xml:space="preserve">Thai </w:t>
                  </w:r>
                  <w:r w:rsidRPr="00863C38">
                    <w:rPr>
                      <w:rFonts w:ascii="&amp;quot" w:eastAsia="Times New Roman" w:hAnsi="&amp;quot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Restaurant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[1904 4th Ave, Seattle, WA 98101, United States]</w:t>
                  </w:r>
                </w:p>
              </w:tc>
            </w:tr>
            <w:tr w:rsidR="00FF17F4" w:rsidRPr="00FF17F4" w:rsidTr="00FF17F4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lastRenderedPageBreak/>
                    <w:t>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Its Bao Time!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Food Truck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[Seattle, WA, United States]</w:t>
                  </w:r>
                </w:p>
              </w:tc>
            </w:tr>
            <w:tr w:rsidR="00FF17F4" w:rsidRPr="00FF17F4" w:rsidTr="00FF17F4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Muay Thai Max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Thai Restaurant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[1106 8th Ave, Seattle, WA 98101, United States]</w:t>
                  </w:r>
                </w:p>
              </w:tc>
            </w:tr>
          </w:tbl>
          <w:p w:rsidR="00FF17F4" w:rsidRPr="00FF17F4" w:rsidRDefault="00FF17F4" w:rsidP="00FF17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  <w:lang w:eastAsia="zh-CN"/>
              </w:rPr>
            </w:pPr>
          </w:p>
          <w:p w:rsidR="00FF17F4" w:rsidRPr="00FF17F4" w:rsidRDefault="00FF17F4" w:rsidP="00FF17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  <w:lang w:eastAsia="zh-CN"/>
              </w:rPr>
            </w:pPr>
            <w:r w:rsidRPr="00FF17F4"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  <w:lang w:eastAsia="zh-CN"/>
              </w:rPr>
              <w:t>North Seattle</w:t>
            </w: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"/>
              <w:gridCol w:w="2543"/>
              <w:gridCol w:w="1917"/>
              <w:gridCol w:w="4418"/>
            </w:tblGrid>
            <w:tr w:rsidR="00FF17F4" w:rsidRPr="00FF17F4" w:rsidTr="00FF17F4">
              <w:trPr>
                <w:tblHeader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300" w:lineRule="atLeast"/>
                    <w:rPr>
                      <w:rFonts w:ascii="Helvetica" w:eastAsia="Times New Roman" w:hAnsi="Helvetica" w:cs="Helvetica"/>
                      <w:b w:val="0"/>
                      <w:color w:val="000000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Style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Address</w:t>
                  </w:r>
                </w:p>
              </w:tc>
            </w:tr>
            <w:tr w:rsidR="00FF17F4" w:rsidRPr="00FF17F4" w:rsidTr="00FF17F4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proofErr w:type="spellStart"/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Marlai</w:t>
                  </w:r>
                  <w:proofErr w:type="spellEnd"/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 xml:space="preserve"> Thai Cuisine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Thai Restaurant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[3719 NE 45th St, Seattle, WA 98105, United St...</w:t>
                  </w:r>
                </w:p>
              </w:tc>
            </w:tr>
            <w:tr w:rsidR="00FF17F4" w:rsidRPr="00FF17F4" w:rsidTr="00FF17F4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proofErr w:type="spellStart"/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Toshi's</w:t>
                  </w:r>
                  <w:proofErr w:type="spellEnd"/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 xml:space="preserve"> Teriyaki </w:t>
                  </w:r>
                  <w:proofErr w:type="gramStart"/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The</w:t>
                  </w:r>
                  <w:proofErr w:type="gramEnd"/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 xml:space="preserve"> Original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Japanese Restaurant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[3715 NE 45th St, Seattle, WA 98105, United St...</w:t>
                  </w:r>
                </w:p>
              </w:tc>
            </w:tr>
            <w:tr w:rsidR="00FF17F4" w:rsidRPr="00FF17F4" w:rsidTr="00FF17F4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proofErr w:type="spellStart"/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Sunrice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Asian Restaurant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[3513 NE 45th St, Seattle, WA 98105, United St...</w:t>
                  </w:r>
                </w:p>
              </w:tc>
            </w:tr>
            <w:tr w:rsidR="00FF17F4" w:rsidRPr="00FF17F4" w:rsidTr="00FF17F4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China Village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Chinese Restaurant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[3224 NE 45th St, Seattle, WA 98105, United St...</w:t>
                  </w:r>
                </w:p>
              </w:tc>
            </w:tr>
          </w:tbl>
          <w:p w:rsidR="00FF17F4" w:rsidRPr="00FF17F4" w:rsidRDefault="00FF17F4" w:rsidP="00FF17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  <w:lang w:eastAsia="zh-CN"/>
              </w:rPr>
            </w:pPr>
          </w:p>
          <w:p w:rsidR="00FF17F4" w:rsidRPr="00FF17F4" w:rsidRDefault="00FF17F4" w:rsidP="00FF17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  <w:lang w:eastAsia="zh-CN"/>
              </w:rPr>
            </w:pPr>
            <w:r w:rsidRPr="00FF17F4"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  <w:lang w:eastAsia="zh-CN"/>
              </w:rPr>
              <w:t>West Seattle</w:t>
            </w: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"/>
              <w:gridCol w:w="604"/>
              <w:gridCol w:w="1438"/>
              <w:gridCol w:w="4484"/>
            </w:tblGrid>
            <w:tr w:rsidR="00FF17F4" w:rsidRPr="00FF17F4" w:rsidTr="00FF17F4">
              <w:trPr>
                <w:tblHeader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300" w:lineRule="atLeast"/>
                    <w:rPr>
                      <w:rFonts w:ascii="Helvetica" w:eastAsia="Times New Roman" w:hAnsi="Helvetica" w:cs="Helvetica"/>
                      <w:b w:val="0"/>
                      <w:color w:val="000000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Style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Address</w:t>
                  </w:r>
                </w:p>
              </w:tc>
            </w:tr>
            <w:tr w:rsidR="00FF17F4" w:rsidRPr="00FF17F4" w:rsidTr="00FF17F4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proofErr w:type="spellStart"/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Srivilai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Thai Restaurant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F17F4" w:rsidRPr="00FF17F4" w:rsidRDefault="00FF17F4" w:rsidP="00FF17F4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 xml:space="preserve">[3247 </w:t>
                  </w:r>
                  <w:proofErr w:type="spellStart"/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Califronia</w:t>
                  </w:r>
                  <w:proofErr w:type="spellEnd"/>
                  <w:r w:rsidRPr="00FF17F4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 xml:space="preserve"> SW (SW Hinds), Seattle, WA 98...</w:t>
                  </w:r>
                </w:p>
              </w:tc>
            </w:tr>
          </w:tbl>
          <w:p w:rsidR="00FF17F4" w:rsidRPr="00FF17F4" w:rsidRDefault="00FF17F4" w:rsidP="00FF17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  <w:lang w:eastAsia="zh-CN"/>
              </w:rPr>
            </w:pPr>
          </w:p>
          <w:p w:rsidR="00FF17F4" w:rsidRPr="00FF17F4" w:rsidRDefault="00FF17F4" w:rsidP="00FF17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  <w:lang w:eastAsia="zh-CN"/>
              </w:rPr>
            </w:pPr>
            <w:proofErr w:type="gramStart"/>
            <w:r w:rsidRPr="00FF17F4"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  <w:lang w:eastAsia="zh-CN"/>
              </w:rPr>
              <w:t>Cuisine(</w:t>
            </w:r>
            <w:proofErr w:type="gramEnd"/>
            <w:r w:rsidRPr="00FF17F4"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  <w:lang w:eastAsia="zh-CN"/>
              </w:rPr>
              <w:t xml:space="preserve">i.e. Asian or Italian) or Q to </w:t>
            </w:r>
            <w:proofErr w:type="spellStart"/>
            <w:r w:rsidRPr="00FF17F4"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  <w:lang w:eastAsia="zh-CN"/>
              </w:rPr>
              <w:t>stop:Q</w:t>
            </w:r>
            <w:proofErr w:type="spellEnd"/>
          </w:p>
          <w:p w:rsidR="00FF17F4" w:rsidRDefault="00FF17F4" w:rsidP="00FF17F4"/>
          <w:p w:rsidR="000B10AC" w:rsidRDefault="000B10AC" w:rsidP="00FF17F4">
            <w:pPr>
              <w:rPr>
                <w:rFonts w:ascii="inherit" w:hAnsi="inherit"/>
                <w:b w:val="0"/>
                <w:bCs/>
                <w:sz w:val="31"/>
                <w:szCs w:val="31"/>
                <w:shd w:val="clear" w:color="auto" w:fill="FFFFFF"/>
              </w:rPr>
            </w:pPr>
            <w:r>
              <w:rPr>
                <w:rFonts w:ascii="inherit" w:hAnsi="inherit"/>
                <w:b w:val="0"/>
                <w:bCs/>
                <w:sz w:val="31"/>
                <w:szCs w:val="31"/>
                <w:shd w:val="clear" w:color="auto" w:fill="FFFFFF"/>
              </w:rPr>
              <w:t>Find the first 50 Restaurants in a given Seattle Neighborhood</w:t>
            </w:r>
          </w:p>
          <w:p w:rsidR="00863C38" w:rsidRDefault="00863C38" w:rsidP="00863C38">
            <w:pPr>
              <w:rPr>
                <w:rFonts w:ascii="&amp;quot" w:hAnsi="&amp;quot"/>
                <w:b w:val="0"/>
                <w:sz w:val="20"/>
                <w:szCs w:val="20"/>
                <w:shd w:val="clear" w:color="auto" w:fill="FFFFFF"/>
              </w:rPr>
            </w:pPr>
          </w:p>
          <w:p w:rsidR="00863C38" w:rsidRPr="00863C38" w:rsidRDefault="00863C38" w:rsidP="00863C38">
            <w:pPr>
              <w:rPr>
                <w:rFonts w:ascii="&amp;quot" w:hAnsi="&amp;quot"/>
                <w:b w:val="0"/>
                <w:sz w:val="20"/>
                <w:szCs w:val="20"/>
                <w:shd w:val="clear" w:color="auto" w:fill="FFFFFF"/>
              </w:rPr>
            </w:pPr>
            <w:r w:rsidRPr="00863C38">
              <w:rPr>
                <w:rFonts w:ascii="&amp;quot" w:hAnsi="&amp;quot"/>
                <w:b w:val="0"/>
                <w:sz w:val="20"/>
                <w:szCs w:val="20"/>
                <w:shd w:val="clear" w:color="auto" w:fill="FFFFFF"/>
              </w:rPr>
              <w:t>Run the application feature 2</w:t>
            </w:r>
            <w:r>
              <w:rPr>
                <w:rFonts w:ascii="&amp;quot" w:hAnsi="&amp;quot"/>
                <w:b w:val="0"/>
                <w:sz w:val="20"/>
                <w:szCs w:val="20"/>
                <w:shd w:val="clear" w:color="auto" w:fill="FFFFFF"/>
              </w:rPr>
              <w:t xml:space="preserve"> - enter neighborhood name: </w:t>
            </w:r>
            <w:r w:rsidRPr="000B10AC"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  <w:lang w:eastAsia="zh-CN"/>
              </w:rPr>
              <w:t>Greenwood</w:t>
            </w:r>
          </w:p>
          <w:p w:rsidR="00863C38" w:rsidRDefault="00863C38" w:rsidP="00FF17F4">
            <w:pPr>
              <w:rPr>
                <w:rFonts w:ascii="inherit" w:hAnsi="inherit"/>
                <w:b w:val="0"/>
                <w:bCs/>
                <w:sz w:val="31"/>
                <w:szCs w:val="31"/>
                <w:shd w:val="clear" w:color="auto" w:fill="FFFFFF"/>
              </w:rPr>
            </w:pPr>
          </w:p>
          <w:p w:rsidR="000B10AC" w:rsidRPr="000B10AC" w:rsidRDefault="000B10AC" w:rsidP="000B10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  <w:lang w:eastAsia="zh-CN"/>
              </w:rPr>
            </w:pPr>
            <w:r w:rsidRPr="000B10AC"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  <w:lang w:eastAsia="zh-CN"/>
              </w:rPr>
              <w:t xml:space="preserve">Seattle </w:t>
            </w:r>
            <w:proofErr w:type="spellStart"/>
            <w:r w:rsidRPr="000B10AC"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  <w:lang w:eastAsia="zh-CN"/>
              </w:rPr>
              <w:t>Neiborhood</w:t>
            </w:r>
            <w:proofErr w:type="spellEnd"/>
            <w:r w:rsidRPr="000B10AC"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  <w:lang w:eastAsia="zh-CN"/>
              </w:rPr>
              <w:t xml:space="preserve"> Name or Q to </w:t>
            </w:r>
            <w:proofErr w:type="spellStart"/>
            <w:proofErr w:type="gramStart"/>
            <w:r w:rsidRPr="000B10AC"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  <w:lang w:eastAsia="zh-CN"/>
              </w:rPr>
              <w:t>stop:Greenwood</w:t>
            </w:r>
            <w:proofErr w:type="spellEnd"/>
            <w:proofErr w:type="gramEnd"/>
          </w:p>
          <w:p w:rsidR="000B10AC" w:rsidRPr="000B10AC" w:rsidRDefault="000B10AC" w:rsidP="000B10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  <w:lang w:eastAsia="zh-CN"/>
              </w:rPr>
            </w:pPr>
            <w:r w:rsidRPr="000B10AC"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  <w:lang w:eastAsia="zh-CN"/>
              </w:rPr>
              <w:t xml:space="preserve">  Neighborhood   Latitude   Longitude</w:t>
            </w:r>
          </w:p>
          <w:p w:rsidR="000B10AC" w:rsidRPr="000B10AC" w:rsidRDefault="000B10AC" w:rsidP="000B10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  <w:lang w:eastAsia="zh-CN"/>
              </w:rPr>
            </w:pPr>
            <w:r w:rsidRPr="000B10AC"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  <w:lang w:eastAsia="zh-CN"/>
              </w:rPr>
              <w:t xml:space="preserve">0    </w:t>
            </w:r>
            <w:proofErr w:type="gramStart"/>
            <w:r w:rsidRPr="000B10AC"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  <w:lang w:eastAsia="zh-CN"/>
              </w:rPr>
              <w:t>Greenwood  47.690981</w:t>
            </w:r>
            <w:proofErr w:type="gramEnd"/>
            <w:r w:rsidRPr="000B10AC"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  <w:lang w:eastAsia="zh-CN"/>
              </w:rPr>
              <w:t xml:space="preserve"> -122.354877</w:t>
            </w:r>
          </w:p>
          <w:p w:rsidR="000B10AC" w:rsidRPr="000B10AC" w:rsidRDefault="000B10AC" w:rsidP="000B10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  <w:lang w:eastAsia="zh-CN"/>
              </w:rPr>
            </w:pPr>
            <w:r w:rsidRPr="000B10AC"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  <w:lang w:eastAsia="zh-CN"/>
              </w:rPr>
              <w:t>Greenwood</w:t>
            </w: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8"/>
              <w:gridCol w:w="2572"/>
              <w:gridCol w:w="2762"/>
              <w:gridCol w:w="4695"/>
            </w:tblGrid>
            <w:tr w:rsidR="000B10AC" w:rsidRPr="000B10AC" w:rsidTr="000B10AC">
              <w:trPr>
                <w:tblHeader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Style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Address</w:t>
                  </w:r>
                </w:p>
              </w:tc>
            </w:tr>
            <w:tr w:rsidR="000B10AC" w:rsidRPr="000B10AC" w:rsidTr="000B10AC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North Star Diner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Diner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[8700 Greenwood Ave N (N 87th Street), Seattle...</w:t>
                  </w:r>
                </w:p>
              </w:tc>
            </w:tr>
            <w:tr w:rsidR="000B10AC" w:rsidRPr="000B10AC" w:rsidTr="000B10AC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Coyle's Bakeshop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Bakery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[8300 Greenwood Ave N (N 83rd St), Seattle, WA...</w:t>
                  </w:r>
                </w:p>
              </w:tc>
            </w:tr>
            <w:tr w:rsidR="000B10AC" w:rsidRPr="000B10AC" w:rsidTr="000B10AC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proofErr w:type="spellStart"/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FlintCreek</w:t>
                  </w:r>
                  <w:proofErr w:type="spellEnd"/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 xml:space="preserve"> Cattle Co.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Steakhouse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[8421 Greenwood Ave N (85TH ST), Seattle, WA 9...</w:t>
                  </w:r>
                </w:p>
              </w:tc>
            </w:tr>
            <w:tr w:rsidR="000B10AC" w:rsidRPr="000B10AC" w:rsidTr="000B10AC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The Lodge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Gastropub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[8501 Greenwood Ave N (N 85th Street), Seattle...</w:t>
                  </w:r>
                </w:p>
              </w:tc>
            </w:tr>
            <w:tr w:rsidR="000B10AC" w:rsidRPr="000B10AC" w:rsidTr="000B10AC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Fred Meyer Breakfast Bar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Breakfast Spot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[85th Street, Seattle, WA, United States]</w:t>
                  </w:r>
                </w:p>
              </w:tc>
            </w:tr>
            <w:tr w:rsidR="000B10AC" w:rsidRPr="000B10AC" w:rsidTr="000B10AC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proofErr w:type="spellStart"/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Gorditos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Mexican Restaurant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[213 N 85th St, Seattle, WA 98103, United States]</w:t>
                  </w:r>
                </w:p>
              </w:tc>
            </w:tr>
            <w:tr w:rsidR="000B10AC" w:rsidRPr="000B10AC" w:rsidTr="000B10AC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Chaco Canyon Organic Café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Vegetarian / Vegan Restaurant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[8404 Greenwood Ave N (85th), Seattle, WA 9810...</w:t>
                  </w:r>
                </w:p>
              </w:tc>
            </w:tr>
            <w:tr w:rsidR="000B10AC" w:rsidRPr="000B10AC" w:rsidTr="000B10AC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Chef King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Chinese Restaurant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[Seattle, WA 98103, United States]</w:t>
                  </w:r>
                </w:p>
              </w:tc>
            </w:tr>
            <w:tr w:rsidR="000B10AC" w:rsidRPr="000B10AC" w:rsidTr="000B10AC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Valhalla Sandwiches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Sandwich Place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[8202 Greenwood Ave N (N. 82nd), Seattle, WA 9...</w:t>
                  </w:r>
                </w:p>
              </w:tc>
            </w:tr>
            <w:tr w:rsidR="000B10AC" w:rsidRPr="000B10AC" w:rsidTr="000B10AC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Monkey Grind Espresso Bar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Coffee Shop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[518 N 85th St (at Evanston), Seattle, WA 9810...</w:t>
                  </w:r>
                </w:p>
              </w:tc>
            </w:tr>
            <w:tr w:rsidR="000B10AC" w:rsidRPr="000B10AC" w:rsidTr="000B10AC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Diva Espresso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Coffee Shop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 xml:space="preserve">[7916 Greenwood Ave N (at N 80th St), </w:t>
                  </w:r>
                  <w:proofErr w:type="gramStart"/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Seattle,...</w:t>
                  </w:r>
                  <w:proofErr w:type="gramEnd"/>
                </w:p>
              </w:tc>
            </w:tr>
            <w:tr w:rsidR="000B10AC" w:rsidRPr="000B10AC" w:rsidTr="000B10AC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proofErr w:type="spellStart"/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Razzi's</w:t>
                  </w:r>
                  <w:proofErr w:type="spellEnd"/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 xml:space="preserve"> Pizzeria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Pizza Place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[8523 Greenwood Ave N (at 85th St), Seattle, W...</w:t>
                  </w:r>
                </w:p>
              </w:tc>
            </w:tr>
            <w:tr w:rsidR="000B10AC" w:rsidRPr="000B10AC" w:rsidTr="000B10AC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Hummus Cafe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Middle Eastern Restaurant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[8420 Greenwood Ave N, Seattle, WA 98103, Seat...</w:t>
                  </w:r>
                </w:p>
              </w:tc>
            </w:tr>
            <w:tr w:rsidR="000B10AC" w:rsidRPr="000B10AC" w:rsidTr="000B10AC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Taqueria Tequila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Mexican Restaurant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[301 NW 85th St (3rd Ave. NW), Seattle, WA 981...</w:t>
                  </w:r>
                </w:p>
              </w:tc>
            </w:tr>
            <w:tr w:rsidR="000B10AC" w:rsidRPr="000B10AC" w:rsidTr="000B10AC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The Olive &amp; Grape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Mediterranean Restaurant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[8516 Greenwood Ave N (at NW 85th St), Seattle...</w:t>
                  </w:r>
                </w:p>
              </w:tc>
            </w:tr>
            <w:tr w:rsidR="000B10AC" w:rsidRPr="000B10AC" w:rsidTr="000B10AC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proofErr w:type="spellStart"/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Chocolati</w:t>
                  </w:r>
                  <w:proofErr w:type="spellEnd"/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 xml:space="preserve"> Greenwood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Coffee Shop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 xml:space="preserve">[8319 Greenwood Ave N (at N 84th St), </w:t>
                  </w:r>
                  <w:proofErr w:type="gramStart"/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Seattle,...</w:t>
                  </w:r>
                  <w:proofErr w:type="gramEnd"/>
                </w:p>
              </w:tc>
            </w:tr>
            <w:tr w:rsidR="000B10AC" w:rsidRPr="000B10AC" w:rsidTr="000B10AC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Gainsbourg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French Restaurant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 xml:space="preserve">[8550 Greenwood Ave N (at N 85th St), </w:t>
                  </w:r>
                  <w:proofErr w:type="gramStart"/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Seattle,...</w:t>
                  </w:r>
                  <w:proofErr w:type="gramEnd"/>
                </w:p>
              </w:tc>
            </w:tr>
            <w:tr w:rsidR="000B10AC" w:rsidRPr="000B10AC" w:rsidTr="000B10AC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 xml:space="preserve">Istanbul </w:t>
                  </w:r>
                  <w:proofErr w:type="spellStart"/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Kebap</w:t>
                  </w:r>
                  <w:proofErr w:type="spellEnd"/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 xml:space="preserve"> Restaurant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Turkish Restaurant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[8317 Greenwood Ave N (at 84th), Seattle, WA 9...</w:t>
                  </w:r>
                </w:p>
              </w:tc>
            </w:tr>
            <w:tr w:rsidR="000B10AC" w:rsidRPr="000B10AC" w:rsidTr="000B10AC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Urban Pizza VIP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Pizza Place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[Seattle, WA 98117, United States]</w:t>
                  </w:r>
                </w:p>
              </w:tc>
            </w:tr>
            <w:tr w:rsidR="000B10AC" w:rsidRPr="000B10AC" w:rsidTr="000B10AC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19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Starbucks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Coffee Shop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[100 NW 85th St, Seattle, WA 98117, United Sta...</w:t>
                  </w:r>
                </w:p>
              </w:tc>
            </w:tr>
            <w:tr w:rsidR="000B10AC" w:rsidRPr="000B10AC" w:rsidTr="000B10AC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Satay Bar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Thai Restaurant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[Seattle, WA 98103, United States]</w:t>
                  </w:r>
                </w:p>
              </w:tc>
            </w:tr>
            <w:tr w:rsidR="000B10AC" w:rsidRPr="000B10AC" w:rsidTr="000B10AC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 xml:space="preserve">La </w:t>
                  </w:r>
                  <w:proofErr w:type="spellStart"/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Conasupo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Mexican Restaurant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[8532 Greenwood Ave N, Seattle, WA 98103, Unit...</w:t>
                  </w:r>
                </w:p>
              </w:tc>
            </w:tr>
            <w:tr w:rsidR="000B10AC" w:rsidRPr="000B10AC" w:rsidTr="000B10AC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Stage Door Cafe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Café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 xml:space="preserve">[208 N 85th St (Greenwood), Seattle, WA </w:t>
                  </w:r>
                  <w:proofErr w:type="gramStart"/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98103,...</w:t>
                  </w:r>
                  <w:proofErr w:type="gramEnd"/>
                </w:p>
              </w:tc>
            </w:tr>
          </w:tbl>
          <w:p w:rsidR="000B10AC" w:rsidRDefault="000B10AC" w:rsidP="000B10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  <w:lang w:eastAsia="zh-CN"/>
              </w:rPr>
            </w:pPr>
          </w:p>
          <w:p w:rsidR="00863C38" w:rsidRPr="00863C38" w:rsidRDefault="00863C38" w:rsidP="00863C38">
            <w:pPr>
              <w:rPr>
                <w:rFonts w:ascii="&amp;quot" w:hAnsi="&amp;quot"/>
                <w:b w:val="0"/>
                <w:sz w:val="20"/>
                <w:szCs w:val="20"/>
                <w:shd w:val="clear" w:color="auto" w:fill="FFFFFF"/>
              </w:rPr>
            </w:pPr>
            <w:r w:rsidRPr="00863C38">
              <w:rPr>
                <w:rFonts w:ascii="&amp;quot" w:hAnsi="&amp;quot"/>
                <w:b w:val="0"/>
                <w:sz w:val="20"/>
                <w:szCs w:val="20"/>
                <w:shd w:val="clear" w:color="auto" w:fill="FFFFFF"/>
              </w:rPr>
              <w:t>Run the application feature 2</w:t>
            </w:r>
            <w:r>
              <w:rPr>
                <w:rFonts w:ascii="&amp;quot" w:hAnsi="&amp;quot"/>
                <w:b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&amp;quot" w:hAnsi="&amp;quot"/>
                <w:b w:val="0"/>
                <w:sz w:val="20"/>
                <w:szCs w:val="20"/>
                <w:shd w:val="clear" w:color="auto" w:fill="FFFFFF"/>
              </w:rPr>
              <w:t xml:space="preserve">again </w:t>
            </w:r>
            <w:r>
              <w:rPr>
                <w:rFonts w:ascii="&amp;quot" w:hAnsi="&amp;quot"/>
                <w:b w:val="0"/>
                <w:sz w:val="20"/>
                <w:szCs w:val="20"/>
                <w:shd w:val="clear" w:color="auto" w:fill="FFFFFF"/>
              </w:rPr>
              <w:t xml:space="preserve">- enter neighborhood name: </w:t>
            </w:r>
            <w:r w:rsidRPr="000B10AC"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  <w:lang w:eastAsia="zh-CN"/>
              </w:rPr>
              <w:t>Broadview</w:t>
            </w:r>
          </w:p>
          <w:p w:rsidR="00863C38" w:rsidRDefault="00863C38" w:rsidP="000B10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  <w:lang w:eastAsia="zh-CN"/>
              </w:rPr>
            </w:pPr>
          </w:p>
          <w:p w:rsidR="00863C38" w:rsidRPr="000B10AC" w:rsidRDefault="00863C38" w:rsidP="000B10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  <w:lang w:eastAsia="zh-CN"/>
              </w:rPr>
            </w:pPr>
          </w:p>
          <w:p w:rsidR="000B10AC" w:rsidRPr="000B10AC" w:rsidRDefault="000B10AC" w:rsidP="000B10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  <w:lang w:eastAsia="zh-CN"/>
              </w:rPr>
            </w:pPr>
            <w:r w:rsidRPr="000B10AC"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  <w:lang w:eastAsia="zh-CN"/>
              </w:rPr>
              <w:t xml:space="preserve">Seattle </w:t>
            </w:r>
            <w:proofErr w:type="spellStart"/>
            <w:r w:rsidRPr="000B10AC"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  <w:lang w:eastAsia="zh-CN"/>
              </w:rPr>
              <w:t>Neiborhood</w:t>
            </w:r>
            <w:proofErr w:type="spellEnd"/>
            <w:r w:rsidRPr="000B10AC"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  <w:lang w:eastAsia="zh-CN"/>
              </w:rPr>
              <w:t xml:space="preserve"> Name or Q to </w:t>
            </w:r>
            <w:proofErr w:type="spellStart"/>
            <w:proofErr w:type="gramStart"/>
            <w:r w:rsidRPr="000B10AC"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  <w:lang w:eastAsia="zh-CN"/>
              </w:rPr>
              <w:t>stop:Broadview</w:t>
            </w:r>
            <w:proofErr w:type="spellEnd"/>
            <w:proofErr w:type="gramEnd"/>
          </w:p>
          <w:p w:rsidR="000B10AC" w:rsidRPr="000B10AC" w:rsidRDefault="000B10AC" w:rsidP="000B10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  <w:lang w:eastAsia="zh-CN"/>
              </w:rPr>
            </w:pPr>
            <w:r w:rsidRPr="000B10AC"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  <w:lang w:eastAsia="zh-CN"/>
              </w:rPr>
              <w:t xml:space="preserve">  </w:t>
            </w:r>
            <w:proofErr w:type="gramStart"/>
            <w:r w:rsidRPr="000B10AC"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  <w:lang w:eastAsia="zh-CN"/>
              </w:rPr>
              <w:t>Neighborhood  Latitude</w:t>
            </w:r>
            <w:proofErr w:type="gramEnd"/>
            <w:r w:rsidRPr="000B10AC"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  <w:lang w:eastAsia="zh-CN"/>
              </w:rPr>
              <w:t xml:space="preserve">   Longitude</w:t>
            </w:r>
          </w:p>
          <w:p w:rsidR="000B10AC" w:rsidRPr="000B10AC" w:rsidRDefault="000B10AC" w:rsidP="000B10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  <w:lang w:eastAsia="zh-CN"/>
              </w:rPr>
            </w:pPr>
            <w:r w:rsidRPr="000B10AC"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  <w:lang w:eastAsia="zh-CN"/>
              </w:rPr>
              <w:lastRenderedPageBreak/>
              <w:t xml:space="preserve">0    </w:t>
            </w:r>
            <w:proofErr w:type="gramStart"/>
            <w:r w:rsidRPr="000B10AC"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  <w:lang w:eastAsia="zh-CN"/>
              </w:rPr>
              <w:t>Broadview  47.72232</w:t>
            </w:r>
            <w:proofErr w:type="gramEnd"/>
            <w:r w:rsidRPr="000B10AC"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  <w:lang w:eastAsia="zh-CN"/>
              </w:rPr>
              <w:t xml:space="preserve"> -122.360407</w:t>
            </w:r>
          </w:p>
          <w:p w:rsidR="000B10AC" w:rsidRPr="000B10AC" w:rsidRDefault="000B10AC" w:rsidP="000B10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  <w:lang w:eastAsia="zh-CN"/>
              </w:rPr>
            </w:pPr>
            <w:r w:rsidRPr="000B10AC"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  <w:lang w:eastAsia="zh-CN"/>
              </w:rPr>
              <w:t>Broadview</w:t>
            </w: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"/>
              <w:gridCol w:w="2066"/>
              <w:gridCol w:w="1550"/>
              <w:gridCol w:w="4674"/>
            </w:tblGrid>
            <w:tr w:rsidR="000B10AC" w:rsidRPr="000B10AC" w:rsidTr="000B10AC">
              <w:trPr>
                <w:tblHeader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300" w:lineRule="atLeast"/>
                    <w:rPr>
                      <w:rFonts w:ascii="Helvetica" w:eastAsia="Times New Roman" w:hAnsi="Helvetica" w:cs="Helvetica"/>
                      <w:b w:val="0"/>
                      <w:color w:val="000000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Style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Address</w:t>
                  </w:r>
                </w:p>
              </w:tc>
            </w:tr>
            <w:tr w:rsidR="000B10AC" w:rsidRPr="000B10AC" w:rsidTr="000B10AC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proofErr w:type="spellStart"/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Ichi</w:t>
                  </w:r>
                  <w:proofErr w:type="spellEnd"/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 xml:space="preserve"> Roll Teriyaki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Sushi Restaurant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[326 N 125th St, Seattle, WA 98133, United Sta...</w:t>
                  </w:r>
                </w:p>
              </w:tc>
            </w:tr>
            <w:tr w:rsidR="000B10AC" w:rsidRPr="000B10AC" w:rsidTr="000B10AC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Domino's Pizza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Pizza Place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[302 N 125th St, Seattle, WA 98133, United Sta...</w:t>
                  </w:r>
                </w:p>
              </w:tc>
            </w:tr>
            <w:tr w:rsidR="000B10AC" w:rsidRPr="000B10AC" w:rsidTr="000B10AC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proofErr w:type="spellStart"/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Chada</w:t>
                  </w:r>
                  <w:proofErr w:type="spellEnd"/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 xml:space="preserve"> Thai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Thai Restaurant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[308 N 125th St, Seattle, WA 98133, United Sta...</w:t>
                  </w:r>
                </w:p>
              </w:tc>
            </w:tr>
            <w:tr w:rsidR="000B10AC" w:rsidRPr="000B10AC" w:rsidTr="000B10AC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Brother John's Pizzeria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Food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[12427 Greenwood Ave N, Seattle, WA 98133, Uni...</w:t>
                  </w:r>
                </w:p>
              </w:tc>
            </w:tr>
          </w:tbl>
          <w:p w:rsidR="000B10AC" w:rsidRPr="000B10AC" w:rsidRDefault="000B10AC" w:rsidP="000B10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  <w:lang w:eastAsia="zh-CN"/>
              </w:rPr>
            </w:pPr>
          </w:p>
          <w:p w:rsidR="00863C38" w:rsidRPr="000B10AC" w:rsidRDefault="00863C38" w:rsidP="00863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  <w:lang w:eastAsia="zh-CN"/>
              </w:rPr>
            </w:pPr>
            <w:r w:rsidRPr="00863C38">
              <w:rPr>
                <w:rFonts w:ascii="&amp;quot" w:hAnsi="&amp;quot"/>
                <w:b w:val="0"/>
                <w:sz w:val="20"/>
                <w:szCs w:val="20"/>
                <w:shd w:val="clear" w:color="auto" w:fill="FFFFFF"/>
              </w:rPr>
              <w:t>Run the application feature 2</w:t>
            </w:r>
            <w:r>
              <w:rPr>
                <w:rFonts w:ascii="&amp;quot" w:hAnsi="&amp;quot"/>
                <w:b w:val="0"/>
                <w:sz w:val="20"/>
                <w:szCs w:val="20"/>
                <w:shd w:val="clear" w:color="auto" w:fill="FFFFFF"/>
              </w:rPr>
              <w:t xml:space="preserve"> again - enter neighborhood name:</w:t>
            </w:r>
            <w:r>
              <w:rPr>
                <w:rFonts w:ascii="&amp;quot" w:hAnsi="&amp;quot"/>
                <w:b w:val="0"/>
                <w:sz w:val="20"/>
                <w:szCs w:val="20"/>
                <w:shd w:val="clear" w:color="auto" w:fill="FFFFFF"/>
              </w:rPr>
              <w:t xml:space="preserve"> </w:t>
            </w:r>
            <w:r w:rsidRPr="000B10AC"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  <w:lang w:eastAsia="zh-CN"/>
              </w:rPr>
              <w:t>Bitter Lake</w:t>
            </w:r>
          </w:p>
          <w:p w:rsidR="00863C38" w:rsidRDefault="00863C38" w:rsidP="000B10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  <w:lang w:eastAsia="zh-CN"/>
              </w:rPr>
            </w:pPr>
          </w:p>
          <w:p w:rsidR="000B10AC" w:rsidRPr="000B10AC" w:rsidRDefault="000B10AC" w:rsidP="000B10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  <w:lang w:eastAsia="zh-CN"/>
              </w:rPr>
            </w:pPr>
            <w:r w:rsidRPr="000B10AC"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  <w:lang w:eastAsia="zh-CN"/>
              </w:rPr>
              <w:t xml:space="preserve">Seattle </w:t>
            </w:r>
            <w:proofErr w:type="spellStart"/>
            <w:r w:rsidRPr="000B10AC"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  <w:lang w:eastAsia="zh-CN"/>
              </w:rPr>
              <w:t>Neiborhood</w:t>
            </w:r>
            <w:proofErr w:type="spellEnd"/>
            <w:r w:rsidRPr="000B10AC"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  <w:lang w:eastAsia="zh-CN"/>
              </w:rPr>
              <w:t xml:space="preserve"> Name or Q to </w:t>
            </w:r>
            <w:proofErr w:type="spellStart"/>
            <w:proofErr w:type="gramStart"/>
            <w:r w:rsidRPr="000B10AC"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  <w:lang w:eastAsia="zh-CN"/>
              </w:rPr>
              <w:t>stop:Bitter</w:t>
            </w:r>
            <w:proofErr w:type="spellEnd"/>
            <w:proofErr w:type="gramEnd"/>
            <w:r w:rsidRPr="000B10AC"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  <w:lang w:eastAsia="zh-CN"/>
              </w:rPr>
              <w:t xml:space="preserve"> Lake</w:t>
            </w:r>
          </w:p>
          <w:p w:rsidR="000B10AC" w:rsidRPr="000B10AC" w:rsidRDefault="000B10AC" w:rsidP="000B10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  <w:lang w:eastAsia="zh-CN"/>
              </w:rPr>
            </w:pPr>
            <w:r w:rsidRPr="000B10AC"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  <w:lang w:eastAsia="zh-CN"/>
              </w:rPr>
              <w:t xml:space="preserve">  Neighborhood   Latitude   Longitude</w:t>
            </w:r>
          </w:p>
          <w:p w:rsidR="000B10AC" w:rsidRPr="000B10AC" w:rsidRDefault="000B10AC" w:rsidP="000B10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  <w:lang w:eastAsia="zh-CN"/>
              </w:rPr>
            </w:pPr>
            <w:proofErr w:type="gramStart"/>
            <w:r w:rsidRPr="000B10AC"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  <w:lang w:eastAsia="zh-CN"/>
              </w:rPr>
              <w:t>0  Bitter</w:t>
            </w:r>
            <w:proofErr w:type="gramEnd"/>
            <w:r w:rsidRPr="000B10AC"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  <w:lang w:eastAsia="zh-CN"/>
              </w:rPr>
              <w:t xml:space="preserve"> Lake  47.726236 -122.348764</w:t>
            </w:r>
          </w:p>
          <w:p w:rsidR="000B10AC" w:rsidRPr="000B10AC" w:rsidRDefault="000B10AC" w:rsidP="000B10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  <w:lang w:eastAsia="zh-CN"/>
              </w:rPr>
            </w:pPr>
            <w:r w:rsidRPr="000B10AC"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  <w:lang w:eastAsia="zh-CN"/>
              </w:rPr>
              <w:t>Bitter Lake</w:t>
            </w: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8"/>
              <w:gridCol w:w="3411"/>
              <w:gridCol w:w="2472"/>
              <w:gridCol w:w="4172"/>
            </w:tblGrid>
            <w:tr w:rsidR="000B10AC" w:rsidRPr="000B10AC" w:rsidTr="000B10AC">
              <w:trPr>
                <w:tblHeader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300" w:lineRule="atLeast"/>
                    <w:rPr>
                      <w:rFonts w:ascii="Helvetica" w:eastAsia="Times New Roman" w:hAnsi="Helvetica" w:cs="Helvetica"/>
                      <w:b w:val="0"/>
                      <w:color w:val="000000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Style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Address</w:t>
                  </w:r>
                </w:p>
              </w:tc>
            </w:tr>
            <w:tr w:rsidR="000B10AC" w:rsidRPr="000B10AC" w:rsidTr="000B10AC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Chick-fil-A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Fast Food Restaurant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[12801 Aurora Ave N (N 128th St), Seattle, WA ...</w:t>
                  </w:r>
                </w:p>
              </w:tc>
            </w:tr>
            <w:tr w:rsidR="000B10AC" w:rsidRPr="000B10AC" w:rsidTr="000B10AC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Green Leaf Vietnamese Restaurant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Vietnamese Restaurant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[13200 Aurora Ave N, Seattle, WA 98133, United...</w:t>
                  </w:r>
                </w:p>
              </w:tc>
            </w:tr>
            <w:tr w:rsidR="000B10AC" w:rsidRPr="000B10AC" w:rsidTr="000B10AC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HK Dim Sum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Dim Sum Restaurant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[13200 Aurora Ave N Apt F, Seattle, WA 98133, ...</w:t>
                  </w:r>
                </w:p>
              </w:tc>
            </w:tr>
            <w:tr w:rsidR="000B10AC" w:rsidRPr="000B10AC" w:rsidTr="000B10AC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Starbucks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Coffee Shop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[13025 Aurora Ave N, Seattle, WA 98133, United...</w:t>
                  </w:r>
                </w:p>
              </w:tc>
            </w:tr>
            <w:tr w:rsidR="000B10AC" w:rsidRPr="000B10AC" w:rsidTr="000B10AC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Rain Cafe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Café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[13200 Aurora Ave N, Suite C, Seattle, WA 9813...</w:t>
                  </w:r>
                </w:p>
              </w:tc>
            </w:tr>
            <w:tr w:rsidR="000B10AC" w:rsidRPr="000B10AC" w:rsidTr="000B10AC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Qian Noodles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Noodle House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[13510 Aurora Ave N, Seattle, WA 98133, United...</w:t>
                  </w:r>
                </w:p>
              </w:tc>
            </w:tr>
            <w:tr w:rsidR="000B10AC" w:rsidRPr="000B10AC" w:rsidTr="000B10AC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 xml:space="preserve">Pop </w:t>
                  </w:r>
                  <w:proofErr w:type="spellStart"/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Pop</w:t>
                  </w:r>
                  <w:proofErr w:type="spellEnd"/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 xml:space="preserve"> Thai Street Food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Thai Restaurant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[13242 Aurora Ave N, Seattle, WA 98133, United...</w:t>
                  </w:r>
                </w:p>
              </w:tc>
            </w:tr>
            <w:tr w:rsidR="000B10AC" w:rsidRPr="000B10AC" w:rsidTr="000B10AC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Ivar's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Seafood Restaurant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 xml:space="preserve">[13448 Aurora Ave N (at N 135th St.), </w:t>
                  </w:r>
                  <w:proofErr w:type="gramStart"/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Seattle,...</w:t>
                  </w:r>
                  <w:proofErr w:type="gramEnd"/>
                </w:p>
              </w:tc>
            </w:tr>
            <w:tr w:rsidR="000B10AC" w:rsidRPr="000B10AC" w:rsidTr="000B10AC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proofErr w:type="spellStart"/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kiki</w:t>
                  </w:r>
                  <w:proofErr w:type="spellEnd"/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 xml:space="preserve"> bakery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Bakery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[13200 Aurora Ave N Apt E (130th), Seattle, WA...</w:t>
                  </w:r>
                </w:p>
              </w:tc>
            </w:tr>
            <w:tr w:rsidR="000B10AC" w:rsidRPr="000B10AC" w:rsidTr="000B10AC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Burger King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Fast Food Restaurant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[13241 Aurora Ave N, Seattle, WA 98133, United...</w:t>
                  </w:r>
                </w:p>
              </w:tc>
            </w:tr>
            <w:tr w:rsidR="000B10AC" w:rsidRPr="000B10AC" w:rsidTr="000B10AC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Master Chef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Chinese Restaurant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[13200 Aurora Ave N Apt D, Seattle, WA 98133, ...</w:t>
                  </w:r>
                </w:p>
              </w:tc>
            </w:tr>
            <w:tr w:rsidR="000B10AC" w:rsidRPr="000B10AC" w:rsidTr="000B10AC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proofErr w:type="spellStart"/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Nrgize</w:t>
                  </w:r>
                  <w:proofErr w:type="spellEnd"/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 xml:space="preserve"> - Temporarily Closed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Smoothie Shop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[13244 Aurora Ave N, Seattle, WA 98133, United...</w:t>
                  </w:r>
                </w:p>
              </w:tc>
            </w:tr>
            <w:tr w:rsidR="000B10AC" w:rsidRPr="000B10AC" w:rsidTr="000B10AC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proofErr w:type="spellStart"/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Buerjia</w:t>
                  </w:r>
                  <w:proofErr w:type="spellEnd"/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 xml:space="preserve"> Chinese Sauerkraut Fish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Chinese Restaurant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[13200 Aurora Ave N, Seattle, WA 98133, United...</w:t>
                  </w:r>
                </w:p>
              </w:tc>
            </w:tr>
            <w:tr w:rsidR="000B10AC" w:rsidRPr="000B10AC" w:rsidTr="000B10AC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Style Hot Pot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Hotpot Restaurant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[930 N 130th St, Seattle, WA 98133, United Sta...</w:t>
                  </w:r>
                </w:p>
              </w:tc>
            </w:tr>
            <w:tr w:rsidR="000B10AC" w:rsidRPr="000B10AC" w:rsidTr="000B10AC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proofErr w:type="spellStart"/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chinese</w:t>
                  </w:r>
                  <w:proofErr w:type="spellEnd"/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 xml:space="preserve"> sauerkraut fish </w:t>
                  </w:r>
                  <w:r w:rsidRPr="000B10AC">
                    <w:rPr>
                      <w:rFonts w:ascii="Microsoft YaHei" w:eastAsia="Microsoft YaHei" w:hAnsi="Microsoft YaHei" w:cs="Microsoft YaHei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不二家老坛酸菜鱼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Chinese Restaurant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[Seattle, WA 98133, United States]</w:t>
                  </w:r>
                </w:p>
              </w:tc>
            </w:tr>
            <w:tr w:rsidR="000B10AC" w:rsidRPr="000B10AC" w:rsidTr="000B10AC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Gourmet Latte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Coffee Shop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[13279 Aurora Ave N (At N 135th St), Seattle, ...</w:t>
                  </w:r>
                </w:p>
              </w:tc>
            </w:tr>
            <w:tr w:rsidR="000B10AC" w:rsidRPr="000B10AC" w:rsidTr="000B10AC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proofErr w:type="spellStart"/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JoyFish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Szechuan Restaurant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[13231 Aurora Ave N, Seattle, WA 98133, United...</w:t>
                  </w:r>
                </w:p>
              </w:tc>
            </w:tr>
            <w:tr w:rsidR="000B10AC" w:rsidRPr="000B10AC" w:rsidTr="000B10AC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No.9 Alley Hotpot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Chinese Restaurant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[930 N 130th St, Seattle, WA 98133, United Sta...</w:t>
                  </w:r>
                </w:p>
              </w:tc>
            </w:tr>
            <w:tr w:rsidR="000B10AC" w:rsidRPr="000B10AC" w:rsidTr="000B10AC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European Foods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Eastern European Restaurant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[13520 Aurora Ave N (</w:t>
                  </w:r>
                  <w:proofErr w:type="spellStart"/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Btwn</w:t>
                  </w:r>
                  <w:proofErr w:type="spellEnd"/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: 135th St &amp; 137th St...</w:t>
                  </w:r>
                </w:p>
              </w:tc>
            </w:tr>
            <w:tr w:rsidR="000B10AC" w:rsidRPr="000B10AC" w:rsidTr="000B10AC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19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KFC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Fried Chicken Joint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[13450 Aurora Ave N, Seattle, WA 98133, United...</w:t>
                  </w:r>
                </w:p>
              </w:tc>
            </w:tr>
            <w:tr w:rsidR="000B10AC" w:rsidRPr="000B10AC" w:rsidTr="000B10AC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lastRenderedPageBreak/>
                    <w:t>20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Tully's Coffee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Coffee Shop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[13050 Aurora Ave N (inside Albertson's), Seat...</w:t>
                  </w:r>
                </w:p>
              </w:tc>
            </w:tr>
            <w:tr w:rsidR="000B10AC" w:rsidRPr="000B10AC" w:rsidTr="000B10AC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Aurora Donuts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Donut Shop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 xml:space="preserve">[13201 Aurora Ave N #C (at N 130th St), </w:t>
                  </w:r>
                  <w:proofErr w:type="spellStart"/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Seattl</w:t>
                  </w:r>
                  <w:proofErr w:type="spellEnd"/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...</w:t>
                  </w:r>
                </w:p>
              </w:tc>
            </w:tr>
            <w:tr w:rsidR="000B10AC" w:rsidRPr="000B10AC" w:rsidTr="000B10AC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Yamashiro Sushi Broker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Food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[13754 Aurora Ave N, Seattle, WA 98133, United...</w:t>
                  </w:r>
                </w:p>
              </w:tc>
            </w:tr>
            <w:tr w:rsidR="000B10AC" w:rsidRPr="000B10AC" w:rsidTr="000B10AC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proofErr w:type="spellStart"/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Bubbleland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Coffee Shop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[13754 Aurora Ave N, Seattle, WA 98133, United...</w:t>
                  </w:r>
                </w:p>
              </w:tc>
            </w:tr>
            <w:tr w:rsidR="000B10AC" w:rsidRPr="000B10AC" w:rsidTr="000B10AC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Asian 1 Healthy Asian Cuisine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Asian Restaurant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[13231 Aurora Ave N, Seattle, WA 98133, United...</w:t>
                  </w:r>
                </w:p>
              </w:tc>
            </w:tr>
            <w:tr w:rsidR="000B10AC" w:rsidRPr="000B10AC" w:rsidTr="000B10AC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For Your Health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Food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[13500 Linden Ave N, Seattle, WA 98133, United...</w:t>
                  </w:r>
                </w:p>
              </w:tc>
            </w:tr>
            <w:tr w:rsidR="000B10AC" w:rsidRPr="000B10AC" w:rsidTr="000B10AC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26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 xml:space="preserve">L' </w:t>
                  </w:r>
                  <w:proofErr w:type="spellStart"/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Forno</w:t>
                  </w:r>
                  <w:proofErr w:type="spellEnd"/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 xml:space="preserve"> Pizza, Pita &amp; Sweet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Sandwich Place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[13000 Linden Ave N, Seattle, WA 98133, United...</w:t>
                  </w:r>
                </w:p>
              </w:tc>
            </w:tr>
            <w:tr w:rsidR="000B10AC" w:rsidRPr="000B10AC" w:rsidTr="000B10AC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27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Emerald City Smoothie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Juice Bar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[13244 Aurora Ave N (in LA Fitness), Seattle, ...</w:t>
                  </w:r>
                </w:p>
              </w:tc>
            </w:tr>
            <w:tr w:rsidR="000B10AC" w:rsidRPr="000B10AC" w:rsidTr="000B10AC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28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Jimmy John's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Sandwich Place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[13242 Aurora Ave N (N. 135th St), Seattle, WA...</w:t>
                  </w:r>
                </w:p>
              </w:tc>
            </w:tr>
            <w:tr w:rsidR="000B10AC" w:rsidRPr="000B10AC" w:rsidTr="000B10AC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29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proofErr w:type="spellStart"/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L'forno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Restaurant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[13000 Linden Ave N #106, Seattle, WA 98133, U...</w:t>
                  </w:r>
                </w:p>
              </w:tc>
            </w:tr>
            <w:tr w:rsidR="000B10AC" w:rsidRPr="000B10AC" w:rsidTr="000B10AC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proofErr w:type="spellStart"/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Prodiso</w:t>
                  </w:r>
                  <w:proofErr w:type="spellEnd"/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 xml:space="preserve"> Panda Kitchen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Food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[13520 Aurora Ave N, Seattle, WA 98133, United...</w:t>
                  </w:r>
                </w:p>
              </w:tc>
            </w:tr>
            <w:tr w:rsidR="000B10AC" w:rsidRPr="000B10AC" w:rsidTr="000B10AC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31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Baskin-Robbins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Ice Cream Shop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[13201 Aurora Ave N, Seattle, WA 98133, United...</w:t>
                  </w:r>
                </w:p>
              </w:tc>
            </w:tr>
            <w:tr w:rsidR="000B10AC" w:rsidRPr="000B10AC" w:rsidTr="000B10AC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32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proofErr w:type="spellStart"/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Warabi</w:t>
                  </w:r>
                  <w:proofErr w:type="spellEnd"/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 xml:space="preserve"> Japanese Restaurant and Bar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Japanese Restaurant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[13754 Aurora Ave N, Seattle, WA 98133, United...</w:t>
                  </w:r>
                </w:p>
              </w:tc>
            </w:tr>
            <w:tr w:rsidR="000B10AC" w:rsidRPr="000B10AC" w:rsidTr="000B10AC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33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green leaf restaurant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Vietnamese Restaurant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[13200 Aurora Ave N, Seattle, WA 98133, United...</w:t>
                  </w:r>
                </w:p>
              </w:tc>
            </w:tr>
            <w:tr w:rsidR="000B10AC" w:rsidRPr="000B10AC" w:rsidTr="000B10AC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34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Teriyaki and Pho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Vietnamese Restaurant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[13027 Aurora Ave N, Seattle, WA 98133, United...</w:t>
                  </w:r>
                </w:p>
              </w:tc>
            </w:tr>
            <w:tr w:rsidR="000B10AC" w:rsidRPr="000B10AC" w:rsidTr="000B10AC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35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UDV Dining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Restaurant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[13500 Linden Ave N, Seattle, WA 98133, United...</w:t>
                  </w:r>
                </w:p>
              </w:tc>
            </w:tr>
            <w:tr w:rsidR="000B10AC" w:rsidRPr="000B10AC" w:rsidTr="000B10AC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Cs/>
                      <w:color w:val="000000"/>
                      <w:sz w:val="20"/>
                      <w:szCs w:val="20"/>
                      <w:lang w:eastAsia="zh-CN"/>
                    </w:rPr>
                    <w:t>36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proofErr w:type="gramStart"/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Hey Ming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Chinese Restaurant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0AC" w:rsidRPr="000B10AC" w:rsidRDefault="000B10AC" w:rsidP="000B10AC">
                  <w:pPr>
                    <w:spacing w:line="240" w:lineRule="auto"/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</w:pPr>
                  <w:r w:rsidRPr="000B10AC">
                    <w:rPr>
                      <w:rFonts w:ascii="Helvetica" w:eastAsia="Times New Roman" w:hAnsi="Helvetica" w:cs="Helvetica"/>
                      <w:b w:val="0"/>
                      <w:color w:val="000000"/>
                      <w:sz w:val="20"/>
                      <w:szCs w:val="20"/>
                      <w:lang w:eastAsia="zh-CN"/>
                    </w:rPr>
                    <w:t>[13231 Aurora Ave N, Seattle, WA 98133, United...</w:t>
                  </w:r>
                </w:p>
              </w:tc>
            </w:tr>
          </w:tbl>
          <w:p w:rsidR="000B10AC" w:rsidRPr="000B10AC" w:rsidRDefault="000B10AC" w:rsidP="000B10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  <w:lang w:eastAsia="zh-CN"/>
              </w:rPr>
            </w:pPr>
          </w:p>
          <w:p w:rsidR="000B10AC" w:rsidRPr="000B10AC" w:rsidRDefault="000B10AC" w:rsidP="000B10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  <w:lang w:eastAsia="zh-CN"/>
              </w:rPr>
            </w:pPr>
            <w:r w:rsidRPr="000B10AC"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  <w:lang w:eastAsia="zh-CN"/>
              </w:rPr>
              <w:t xml:space="preserve">Seattle </w:t>
            </w:r>
            <w:proofErr w:type="spellStart"/>
            <w:r w:rsidRPr="000B10AC"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  <w:lang w:eastAsia="zh-CN"/>
              </w:rPr>
              <w:t>Neiborhood</w:t>
            </w:r>
            <w:proofErr w:type="spellEnd"/>
            <w:r w:rsidRPr="000B10AC"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  <w:lang w:eastAsia="zh-CN"/>
              </w:rPr>
              <w:t xml:space="preserve"> Name or Q to </w:t>
            </w:r>
            <w:proofErr w:type="spellStart"/>
            <w:proofErr w:type="gramStart"/>
            <w:r w:rsidRPr="000B10AC"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  <w:lang w:eastAsia="zh-CN"/>
              </w:rPr>
              <w:t>stop:Q</w:t>
            </w:r>
            <w:proofErr w:type="spellEnd"/>
            <w:proofErr w:type="gramEnd"/>
          </w:p>
          <w:p w:rsidR="000B10AC" w:rsidRDefault="000B10AC" w:rsidP="00FF17F4"/>
          <w:p w:rsidR="000B10AC" w:rsidRDefault="000B10AC" w:rsidP="000B10AC">
            <w:pPr>
              <w:pStyle w:val="Heading2"/>
              <w:rPr>
                <w:rFonts w:ascii="inherit" w:hAnsi="inherit"/>
                <w:b/>
                <w:bCs/>
                <w:sz w:val="38"/>
                <w:szCs w:val="38"/>
                <w:shd w:val="clear" w:color="auto" w:fill="FFFFFF"/>
              </w:rPr>
            </w:pPr>
            <w:r>
              <w:rPr>
                <w:rFonts w:ascii="inherit" w:hAnsi="inherit"/>
                <w:b/>
                <w:bCs/>
                <w:sz w:val="38"/>
                <w:szCs w:val="38"/>
                <w:shd w:val="clear" w:color="auto" w:fill="FFFFFF"/>
              </w:rPr>
              <w:t>Results Section</w:t>
            </w:r>
          </w:p>
          <w:p w:rsidR="000B10AC" w:rsidRPr="000B10AC" w:rsidRDefault="000B10AC" w:rsidP="000B10AC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eastAsia="zh-CN"/>
              </w:rPr>
            </w:pPr>
            <w:r w:rsidRPr="000B10AC">
              <w:rPr>
                <w:rFonts w:ascii="Helvetica" w:eastAsia="Times New Roman" w:hAnsi="Helvetica" w:cs="Helvetica"/>
                <w:b w:val="0"/>
                <w:color w:val="000000"/>
                <w:sz w:val="21"/>
                <w:szCs w:val="21"/>
                <w:shd w:val="clear" w:color="auto" w:fill="FFFFFF"/>
                <w:lang w:eastAsia="zh-CN"/>
              </w:rPr>
              <w:t>The results of using the two features show the it meets the requirements.</w:t>
            </w:r>
          </w:p>
          <w:p w:rsidR="000B10AC" w:rsidRPr="000B10AC" w:rsidRDefault="000B10AC" w:rsidP="000B10A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480" w:right="480"/>
              <w:rPr>
                <w:rFonts w:ascii="&amp;quot" w:eastAsia="Times New Roman" w:hAnsi="&amp;quot" w:cs="Times New Roman"/>
                <w:b w:val="0"/>
                <w:color w:val="000000"/>
                <w:sz w:val="21"/>
                <w:szCs w:val="21"/>
                <w:lang w:eastAsia="zh-CN"/>
              </w:rPr>
            </w:pPr>
            <w:r w:rsidRPr="000B10AC">
              <w:rPr>
                <w:rFonts w:ascii="&amp;quot" w:eastAsia="Times New Roman" w:hAnsi="&amp;quot" w:cs="Times New Roman"/>
                <w:b w:val="0"/>
                <w:color w:val="000000"/>
                <w:sz w:val="21"/>
                <w:szCs w:val="21"/>
                <w:lang w:eastAsia="zh-CN"/>
              </w:rPr>
              <w:t>This application let the customers chose the cuisine information of then return the cuisine restaurants in the major Seattle neigh</w:t>
            </w:r>
            <w:r w:rsidR="0014567B">
              <w:rPr>
                <w:rFonts w:ascii="&amp;quot" w:eastAsia="Times New Roman" w:hAnsi="&amp;quot" w:cs="Times New Roman"/>
                <w:b w:val="0"/>
                <w:color w:val="000000"/>
                <w:sz w:val="21"/>
                <w:szCs w:val="21"/>
                <w:lang w:eastAsia="zh-CN"/>
              </w:rPr>
              <w:t>bor</w:t>
            </w:r>
            <w:r w:rsidRPr="000B10AC">
              <w:rPr>
                <w:rFonts w:ascii="&amp;quot" w:eastAsia="Times New Roman" w:hAnsi="&amp;quot" w:cs="Times New Roman"/>
                <w:b w:val="0"/>
                <w:color w:val="000000"/>
                <w:sz w:val="21"/>
                <w:szCs w:val="21"/>
                <w:lang w:eastAsia="zh-CN"/>
              </w:rPr>
              <w:t xml:space="preserve">hoods, which have 'Seattle' in name, grouping by the neighborhood that ordered by the most cuisine restaurants found. It can be easily scaled to all neighborhoods in Seattle or other areas. </w:t>
            </w:r>
          </w:p>
          <w:p w:rsidR="000B10AC" w:rsidRPr="000B10AC" w:rsidRDefault="000B10AC" w:rsidP="000B10A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480" w:right="480"/>
              <w:rPr>
                <w:rFonts w:ascii="&amp;quot" w:eastAsia="Times New Roman" w:hAnsi="&amp;quot" w:cs="Times New Roman"/>
                <w:b w:val="0"/>
                <w:color w:val="000000"/>
                <w:sz w:val="21"/>
                <w:szCs w:val="21"/>
                <w:lang w:eastAsia="zh-CN"/>
              </w:rPr>
            </w:pPr>
            <w:r w:rsidRPr="000B10AC">
              <w:rPr>
                <w:rFonts w:ascii="&amp;quot" w:eastAsia="Times New Roman" w:hAnsi="&amp;quot" w:cs="Times New Roman"/>
                <w:b w:val="0"/>
                <w:color w:val="000000"/>
                <w:sz w:val="21"/>
                <w:szCs w:val="21"/>
                <w:lang w:eastAsia="zh-CN"/>
              </w:rPr>
              <w:t>The application let the customers chose a Seattle neighborhood then return the information of the first 50 restaurants found in that neighborhood. It can be easily scaled to return all restaurants in the chosen neighborhood.</w:t>
            </w:r>
          </w:p>
          <w:p w:rsidR="000B10AC" w:rsidRDefault="000B10AC" w:rsidP="000B10AC">
            <w:pPr>
              <w:pStyle w:val="Heading2"/>
              <w:rPr>
                <w:rFonts w:ascii="inherit" w:hAnsi="inherit"/>
                <w:b/>
                <w:bCs/>
                <w:sz w:val="38"/>
                <w:szCs w:val="38"/>
                <w:shd w:val="clear" w:color="auto" w:fill="FFFFFF"/>
              </w:rPr>
            </w:pPr>
            <w:r>
              <w:rPr>
                <w:rFonts w:ascii="inherit" w:hAnsi="inherit"/>
                <w:b/>
                <w:bCs/>
                <w:sz w:val="38"/>
                <w:szCs w:val="38"/>
                <w:shd w:val="clear" w:color="auto" w:fill="FFFFFF"/>
              </w:rPr>
              <w:lastRenderedPageBreak/>
              <w:t>Discussion Section</w:t>
            </w:r>
          </w:p>
          <w:p w:rsidR="000B10AC" w:rsidRDefault="000B10AC" w:rsidP="000B10AC">
            <w:pPr>
              <w:rPr>
                <w:rFonts w:ascii="&amp;quot" w:hAnsi="&amp;quot" w:cs="Helvetica"/>
                <w:b w:val="0"/>
                <w:color w:val="000000"/>
                <w:sz w:val="21"/>
                <w:szCs w:val="21"/>
                <w:shd w:val="clear" w:color="auto" w:fill="FFFFFF"/>
              </w:rPr>
            </w:pPr>
            <w:r w:rsidRPr="000B10AC">
              <w:rPr>
                <w:rFonts w:ascii="&amp;quot" w:hAnsi="&amp;quot" w:cs="Helvetica"/>
                <w:b w:val="0"/>
                <w:color w:val="000000"/>
                <w:sz w:val="21"/>
                <w:szCs w:val="21"/>
                <w:shd w:val="clear" w:color="auto" w:fill="FFFFFF"/>
              </w:rPr>
              <w:t xml:space="preserve">Using the Foursquare.com APIs with the data science tools, we can create many applications to help people on travel, college selection, investment, </w:t>
            </w:r>
            <w:r w:rsidR="00A34062" w:rsidRPr="000B10AC">
              <w:rPr>
                <w:rFonts w:ascii="&amp;quot" w:hAnsi="&amp;quot" w:cs="Helvetica"/>
                <w:b w:val="0"/>
                <w:color w:val="000000"/>
                <w:sz w:val="21"/>
                <w:szCs w:val="21"/>
                <w:shd w:val="clear" w:color="auto" w:fill="FFFFFF"/>
              </w:rPr>
              <w:t>entertainmen</w:t>
            </w:r>
            <w:r w:rsidR="00A34062" w:rsidRPr="000B10AC">
              <w:rPr>
                <w:rFonts w:ascii="&amp;quot" w:hAnsi="&amp;quot" w:cs="Helvetica" w:hint="eastAsia"/>
                <w:b w:val="0"/>
                <w:color w:val="000000"/>
                <w:sz w:val="21"/>
                <w:szCs w:val="21"/>
                <w:shd w:val="clear" w:color="auto" w:fill="FFFFFF"/>
              </w:rPr>
              <w:t>t</w:t>
            </w:r>
            <w:r w:rsidRPr="000B10AC">
              <w:rPr>
                <w:rFonts w:ascii="&amp;quot" w:hAnsi="&amp;quot" w:cs="Helvetica"/>
                <w:b w:val="0"/>
                <w:color w:val="000000"/>
                <w:sz w:val="21"/>
                <w:szCs w:val="21"/>
                <w:shd w:val="clear" w:color="auto" w:fill="FFFFFF"/>
              </w:rPr>
              <w:t xml:space="preserve">, fitness, etc. </w:t>
            </w:r>
            <w:r w:rsidR="00A34062" w:rsidRPr="000B10AC">
              <w:rPr>
                <w:rFonts w:ascii="&amp;quot" w:hAnsi="&amp;quot" w:cs="Helvetica"/>
                <w:b w:val="0"/>
                <w:color w:val="000000"/>
                <w:sz w:val="21"/>
                <w:szCs w:val="21"/>
                <w:shd w:val="clear" w:color="auto" w:fill="FFFFFF"/>
              </w:rPr>
              <w:t>Hopefull</w:t>
            </w:r>
            <w:r w:rsidR="00A34062" w:rsidRPr="000B10AC">
              <w:rPr>
                <w:rFonts w:ascii="&amp;quot" w:hAnsi="&amp;quot" w:cs="Helvetica" w:hint="eastAsia"/>
                <w:b w:val="0"/>
                <w:color w:val="000000"/>
                <w:sz w:val="21"/>
                <w:szCs w:val="21"/>
                <w:shd w:val="clear" w:color="auto" w:fill="FFFFFF"/>
              </w:rPr>
              <w:t>y</w:t>
            </w:r>
            <w:r w:rsidRPr="000B10AC">
              <w:rPr>
                <w:rFonts w:ascii="&amp;quot" w:hAnsi="&amp;quot" w:cs="Helvetica"/>
                <w:b w:val="0"/>
                <w:color w:val="000000"/>
                <w:sz w:val="21"/>
                <w:szCs w:val="21"/>
                <w:shd w:val="clear" w:color="auto" w:fill="FFFFFF"/>
              </w:rPr>
              <w:t xml:space="preserve"> more and more people will start to use Foursquare.com in their daily activities.</w:t>
            </w:r>
          </w:p>
          <w:p w:rsidR="000B10AC" w:rsidRDefault="000B10AC" w:rsidP="000B10AC">
            <w:pPr>
              <w:rPr>
                <w:rFonts w:ascii="&amp;quot" w:hAnsi="&amp;quot" w:cs="Helvetica"/>
                <w:b w:val="0"/>
                <w:shd w:val="clear" w:color="auto" w:fill="FFFFFF"/>
              </w:rPr>
            </w:pPr>
          </w:p>
          <w:p w:rsidR="000B10AC" w:rsidRDefault="000B10AC" w:rsidP="000B10AC">
            <w:pPr>
              <w:pStyle w:val="Heading1"/>
            </w:pPr>
            <w:r w:rsidRPr="000B10AC">
              <w:t>Conclusion</w:t>
            </w:r>
          </w:p>
          <w:p w:rsidR="000B10AC" w:rsidRPr="000B10AC" w:rsidRDefault="000B10AC" w:rsidP="000B10AC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eastAsia="zh-CN"/>
              </w:rPr>
            </w:pPr>
            <w:r w:rsidRPr="000B10AC">
              <w:rPr>
                <w:rFonts w:ascii="Helvetica" w:eastAsia="Times New Roman" w:hAnsi="Helvetica" w:cs="Helvetica"/>
                <w:b w:val="0"/>
                <w:color w:val="000000"/>
                <w:sz w:val="21"/>
                <w:szCs w:val="21"/>
                <w:shd w:val="clear" w:color="auto" w:fill="FFFFFF"/>
                <w:lang w:eastAsia="zh-CN"/>
              </w:rPr>
              <w:t xml:space="preserve">This </w:t>
            </w:r>
            <w:r>
              <w:rPr>
                <w:rFonts w:ascii="Helvetica" w:eastAsia="Times New Roman" w:hAnsi="Helvetica" w:cs="Helvetica"/>
                <w:b w:val="0"/>
                <w:color w:val="000000"/>
                <w:sz w:val="21"/>
                <w:szCs w:val="21"/>
                <w:shd w:val="clear" w:color="auto" w:fill="FFFFFF"/>
                <w:lang w:eastAsia="zh-CN"/>
              </w:rPr>
              <w:t>is</w:t>
            </w:r>
            <w:r w:rsidRPr="000B10AC">
              <w:rPr>
                <w:rFonts w:ascii="Helvetica" w:eastAsia="Times New Roman" w:hAnsi="Helvetica" w:cs="Helvetica"/>
                <w:b w:val="0"/>
                <w:color w:val="000000"/>
                <w:sz w:val="21"/>
                <w:szCs w:val="21"/>
                <w:shd w:val="clear" w:color="auto" w:fill="FFFFFF"/>
                <w:lang w:eastAsia="zh-CN"/>
              </w:rPr>
              <w:t xml:space="preserve"> simple application of using some basic data science tool, such as pandas, python, </w:t>
            </w:r>
            <w:proofErr w:type="spellStart"/>
            <w:r w:rsidRPr="000B10AC">
              <w:rPr>
                <w:rFonts w:ascii="Helvetica" w:eastAsia="Times New Roman" w:hAnsi="Helvetica" w:cs="Helvetica"/>
                <w:b w:val="0"/>
                <w:color w:val="000000"/>
                <w:sz w:val="21"/>
                <w:szCs w:val="21"/>
                <w:shd w:val="clear" w:color="auto" w:fill="FFFFFF"/>
                <w:lang w:eastAsia="zh-CN"/>
              </w:rPr>
              <w:t>BeautifulSoup</w:t>
            </w:r>
            <w:proofErr w:type="spellEnd"/>
            <w:r w:rsidRPr="000B10AC">
              <w:rPr>
                <w:rFonts w:ascii="Helvetica" w:eastAsia="Times New Roman" w:hAnsi="Helvetica" w:cs="Helvetica"/>
                <w:b w:val="0"/>
                <w:color w:val="000000"/>
                <w:sz w:val="21"/>
                <w:szCs w:val="21"/>
                <w:shd w:val="clear" w:color="auto" w:fill="FFFFFF"/>
                <w:lang w:eastAsia="zh-CN"/>
              </w:rPr>
              <w:t xml:space="preserve">, </w:t>
            </w:r>
            <w:proofErr w:type="spellStart"/>
            <w:r w:rsidRPr="000B10AC">
              <w:rPr>
                <w:rFonts w:ascii="Helvetica" w:eastAsia="Times New Roman" w:hAnsi="Helvetica" w:cs="Helvetica"/>
                <w:b w:val="0"/>
                <w:color w:val="000000"/>
                <w:sz w:val="21"/>
                <w:szCs w:val="21"/>
                <w:shd w:val="clear" w:color="auto" w:fill="FFFFFF"/>
                <w:lang w:eastAsia="zh-CN"/>
              </w:rPr>
              <w:t>numpy</w:t>
            </w:r>
            <w:proofErr w:type="spellEnd"/>
            <w:r w:rsidRPr="000B10AC">
              <w:rPr>
                <w:rFonts w:ascii="Helvetica" w:eastAsia="Times New Roman" w:hAnsi="Helvetica" w:cs="Helvetica"/>
                <w:b w:val="0"/>
                <w:color w:val="000000"/>
                <w:sz w:val="21"/>
                <w:szCs w:val="21"/>
                <w:shd w:val="clear" w:color="auto" w:fill="FFFFFF"/>
                <w:lang w:eastAsia="zh-CN"/>
              </w:rPr>
              <w:t xml:space="preserve">, and </w:t>
            </w:r>
            <w:proofErr w:type="spellStart"/>
            <w:r w:rsidRPr="000B10AC">
              <w:rPr>
                <w:rFonts w:ascii="Helvetica" w:eastAsia="Times New Roman" w:hAnsi="Helvetica" w:cs="Helvetica"/>
                <w:b w:val="0"/>
                <w:color w:val="000000"/>
                <w:sz w:val="21"/>
                <w:szCs w:val="21"/>
                <w:shd w:val="clear" w:color="auto" w:fill="FFFFFF"/>
                <w:lang w:eastAsia="zh-CN"/>
              </w:rPr>
              <w:t>geopy</w:t>
            </w:r>
            <w:proofErr w:type="spellEnd"/>
            <w:r w:rsidRPr="000B10AC">
              <w:rPr>
                <w:rFonts w:ascii="Helvetica" w:eastAsia="Times New Roman" w:hAnsi="Helvetica" w:cs="Helvetica"/>
                <w:b w:val="0"/>
                <w:color w:val="000000"/>
                <w:sz w:val="21"/>
                <w:szCs w:val="21"/>
                <w:shd w:val="clear" w:color="auto" w:fill="FFFFFF"/>
                <w:lang w:eastAsia="zh-CN"/>
              </w:rPr>
              <w:t xml:space="preserve"> with Foursquare.com APIs and </w:t>
            </w:r>
            <w:r>
              <w:rPr>
                <w:rFonts w:ascii="Helvetica" w:eastAsia="Times New Roman" w:hAnsi="Helvetica" w:cs="Helvetica"/>
                <w:b w:val="0"/>
                <w:color w:val="000000"/>
                <w:sz w:val="21"/>
                <w:szCs w:val="21"/>
                <w:shd w:val="clear" w:color="auto" w:fill="FFFFFF"/>
                <w:lang w:eastAsia="zh-CN"/>
              </w:rPr>
              <w:t xml:space="preserve">data at </w:t>
            </w:r>
            <w:r w:rsidRPr="000B10AC">
              <w:rPr>
                <w:rFonts w:ascii="Helvetica" w:eastAsia="Times New Roman" w:hAnsi="Helvetica" w:cs="Helvetica"/>
                <w:b w:val="0"/>
                <w:color w:val="000000"/>
                <w:sz w:val="21"/>
                <w:szCs w:val="21"/>
                <w:shd w:val="clear" w:color="auto" w:fill="FFFFFF"/>
                <w:lang w:eastAsia="zh-CN"/>
              </w:rPr>
              <w:t xml:space="preserve">wikipedia.org. this is just </w:t>
            </w:r>
            <w:r w:rsidR="00A34062" w:rsidRPr="000B10AC">
              <w:rPr>
                <w:rFonts w:ascii="Helvetica" w:eastAsia="Times New Roman" w:hAnsi="Helvetica" w:cs="Helvetica"/>
                <w:b w:val="0"/>
                <w:color w:val="000000"/>
                <w:sz w:val="21"/>
                <w:szCs w:val="21"/>
                <w:shd w:val="clear" w:color="auto" w:fill="FFFFFF"/>
                <w:lang w:eastAsia="zh-CN"/>
              </w:rPr>
              <w:t>an</w:t>
            </w:r>
            <w:r w:rsidRPr="000B10AC">
              <w:rPr>
                <w:rFonts w:ascii="Helvetica" w:eastAsia="Times New Roman" w:hAnsi="Helvetica" w:cs="Helvetica"/>
                <w:b w:val="0"/>
                <w:color w:val="000000"/>
                <w:sz w:val="21"/>
                <w:szCs w:val="21"/>
                <w:shd w:val="clear" w:color="auto" w:fill="FFFFFF"/>
                <w:lang w:eastAsia="zh-CN"/>
              </w:rPr>
              <w:t xml:space="preserve"> initial piece work that can be enhance and extend to be useful in a real world. </w:t>
            </w:r>
          </w:p>
          <w:p w:rsidR="000B10AC" w:rsidRPr="000B10AC" w:rsidRDefault="000B10AC" w:rsidP="000B10AC">
            <w:pPr>
              <w:spacing w:before="240" w:line="240" w:lineRule="auto"/>
              <w:rPr>
                <w:rFonts w:ascii="&amp;quot" w:eastAsia="Times New Roman" w:hAnsi="&amp;quot" w:cs="Times New Roman"/>
                <w:b w:val="0"/>
                <w:color w:val="000000"/>
                <w:sz w:val="21"/>
                <w:szCs w:val="21"/>
                <w:lang w:eastAsia="zh-CN"/>
              </w:rPr>
            </w:pPr>
            <w:r w:rsidRPr="000B10AC">
              <w:rPr>
                <w:rFonts w:ascii="&amp;quot" w:eastAsia="Times New Roman" w:hAnsi="&amp;quot" w:cs="Times New Roman"/>
                <w:b w:val="0"/>
                <w:color w:val="000000"/>
                <w:sz w:val="21"/>
                <w:szCs w:val="21"/>
                <w:lang w:eastAsia="zh-CN"/>
              </w:rPr>
              <w:t>The most important thing I have learn is the power of data science and its huge potential in many aspects in our society.</w:t>
            </w:r>
          </w:p>
          <w:p w:rsidR="000B10AC" w:rsidRPr="000B10AC" w:rsidRDefault="000B10AC" w:rsidP="000B10AC"/>
        </w:tc>
        <w:bookmarkStart w:id="0" w:name="_GoBack"/>
        <w:bookmarkEnd w:id="0"/>
      </w:tr>
      <w:tr w:rsidR="008A3B3B" w:rsidTr="00FF17F4">
        <w:trPr>
          <w:trHeight w:val="3546"/>
        </w:trPr>
        <w:tc>
          <w:tcPr>
            <w:tcW w:w="10309" w:type="dxa"/>
          </w:tcPr>
          <w:p w:rsidR="008A3B3B" w:rsidRDefault="008A3B3B" w:rsidP="00DF027C">
            <w:pPr>
              <w:pStyle w:val="Heading2"/>
            </w:pPr>
          </w:p>
        </w:tc>
      </w:tr>
      <w:tr w:rsidR="00DF027C" w:rsidTr="00FF17F4">
        <w:trPr>
          <w:trHeight w:val="1899"/>
        </w:trPr>
        <w:tc>
          <w:tcPr>
            <w:tcW w:w="10309" w:type="dxa"/>
            <w:shd w:val="clear" w:color="auto" w:fill="F2F2F2" w:themeFill="background1" w:themeFillShade="F2"/>
            <w:vAlign w:val="center"/>
          </w:tcPr>
          <w:p w:rsidR="00DF027C" w:rsidRPr="00DF027C" w:rsidRDefault="00DF027C" w:rsidP="00DF027C">
            <w:pPr>
              <w:pStyle w:val="EmphasisText"/>
              <w:jc w:val="center"/>
            </w:pPr>
          </w:p>
        </w:tc>
      </w:tr>
      <w:tr w:rsidR="00DF027C" w:rsidTr="00FF17F4">
        <w:trPr>
          <w:trHeight w:val="5931"/>
        </w:trPr>
        <w:tc>
          <w:tcPr>
            <w:tcW w:w="10309" w:type="dxa"/>
          </w:tcPr>
          <w:p w:rsidR="00DF027C" w:rsidRDefault="00DF027C" w:rsidP="00DF027C">
            <w:pPr>
              <w:pStyle w:val="EmphasisText"/>
              <w:rPr>
                <w:i/>
                <w:sz w:val="36"/>
              </w:rPr>
            </w:pPr>
          </w:p>
          <w:sdt>
            <w:sdtPr>
              <w:id w:val="-415933964"/>
              <w:placeholder>
                <w:docPart w:val="E019F6F46E74471F9DD6CAE4640A489F"/>
              </w:placeholder>
              <w:temporary/>
              <w:showingPlcHdr/>
              <w15:appearance w15:val="hidden"/>
            </w:sdtPr>
            <w:sdtContent>
              <w:p w:rsidR="00DF027C" w:rsidRPr="00DF027C" w:rsidRDefault="00DF027C" w:rsidP="00DF027C">
                <w:pPr>
                  <w:pStyle w:val="Content"/>
                </w:pPr>
                <w:r w:rsidRPr="00DF027C">
                  <w:t>To get started right away, just tap any placeholder text (such as this) and start typing to replace it with your own.</w:t>
                </w:r>
              </w:p>
            </w:sdtContent>
          </w:sdt>
          <w:p w:rsidR="00DF027C" w:rsidRDefault="00DF027C" w:rsidP="00DF027C">
            <w:pPr>
              <w:pStyle w:val="Content"/>
            </w:pPr>
          </w:p>
          <w:sdt>
            <w:sdtPr>
              <w:id w:val="1005247712"/>
              <w:placeholder>
                <w:docPart w:val="3D8B53018C304D48ABB2D610DEA5FBAE"/>
              </w:placeholder>
              <w:temporary/>
              <w:showingPlcHdr/>
              <w15:appearance w15:val="hidden"/>
            </w:sdtPr>
            <w:sdtContent>
              <w:p w:rsidR="00DF027C" w:rsidRDefault="00DF027C" w:rsidP="00DF027C">
                <w:pPr>
                  <w:pStyle w:val="Content"/>
                </w:pPr>
                <w:r w:rsidRPr="00DF027C">
                  <w:t xml:space="preserve">Want to insert a picture from your files or add a shape, text box, or table? You got it! On the Insert tab of the ribbon, just tap the option you need. </w:t>
                </w:r>
              </w:p>
            </w:sdtContent>
          </w:sdt>
          <w:p w:rsidR="00DF027C" w:rsidRDefault="00DF027C" w:rsidP="00DF027C">
            <w:pPr>
              <w:pStyle w:val="Content"/>
              <w:rPr>
                <w:i/>
                <w:sz w:val="36"/>
              </w:rPr>
            </w:pPr>
          </w:p>
          <w:p w:rsidR="00DF027C" w:rsidRDefault="00DF027C" w:rsidP="00DF027C">
            <w:pPr>
              <w:pStyle w:val="Content"/>
              <w:rPr>
                <w:i/>
                <w:sz w:val="36"/>
              </w:rPr>
            </w:pPr>
          </w:p>
        </w:tc>
      </w:tr>
    </w:tbl>
    <w:p w:rsidR="0087605E" w:rsidRPr="00D70D02" w:rsidRDefault="0087605E" w:rsidP="00DF027C"/>
    <w:sectPr w:rsidR="0087605E" w:rsidRPr="00D70D02" w:rsidSect="00DF027C">
      <w:headerReference w:type="default" r:id="rId17"/>
      <w:footerReference w:type="default" r:id="rId18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6EA6" w:rsidRDefault="008D6EA6">
      <w:r>
        <w:separator/>
      </w:r>
    </w:p>
    <w:p w:rsidR="008D6EA6" w:rsidRDefault="008D6EA6"/>
  </w:endnote>
  <w:endnote w:type="continuationSeparator" w:id="0">
    <w:p w:rsidR="008D6EA6" w:rsidRDefault="008D6EA6">
      <w:r>
        <w:continuationSeparator/>
      </w:r>
    </w:p>
    <w:p w:rsidR="008D6EA6" w:rsidRDefault="008D6E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B10AC" w:rsidRDefault="000B10A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B10AC" w:rsidRDefault="000B10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6EA6" w:rsidRDefault="008D6EA6">
      <w:r>
        <w:separator/>
      </w:r>
    </w:p>
    <w:p w:rsidR="008D6EA6" w:rsidRDefault="008D6EA6"/>
  </w:footnote>
  <w:footnote w:type="continuationSeparator" w:id="0">
    <w:p w:rsidR="008D6EA6" w:rsidRDefault="008D6EA6">
      <w:r>
        <w:continuationSeparator/>
      </w:r>
    </w:p>
    <w:p w:rsidR="008D6EA6" w:rsidRDefault="008D6EA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0B10AC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0B10AC" w:rsidRDefault="000B10AC">
          <w:pPr>
            <w:pStyle w:val="Header"/>
          </w:pPr>
        </w:p>
      </w:tc>
    </w:tr>
  </w:tbl>
  <w:p w:rsidR="000B10AC" w:rsidRDefault="000B10AC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25EBB"/>
    <w:multiLevelType w:val="multilevel"/>
    <w:tmpl w:val="CAF0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3A64CA"/>
    <w:multiLevelType w:val="multilevel"/>
    <w:tmpl w:val="A88EE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BC5BE4"/>
    <w:multiLevelType w:val="multilevel"/>
    <w:tmpl w:val="1ACA1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6C5463"/>
    <w:multiLevelType w:val="hybridMultilevel"/>
    <w:tmpl w:val="6D0AB6AA"/>
    <w:lvl w:ilvl="0" w:tplc="B04E428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68068F7"/>
    <w:multiLevelType w:val="hybridMultilevel"/>
    <w:tmpl w:val="561A8B5C"/>
    <w:lvl w:ilvl="0" w:tplc="B04E428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98242A0"/>
    <w:multiLevelType w:val="hybridMultilevel"/>
    <w:tmpl w:val="99B2ACCA"/>
    <w:lvl w:ilvl="0" w:tplc="B04E428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F06"/>
    <w:rsid w:val="0002482E"/>
    <w:rsid w:val="00050324"/>
    <w:rsid w:val="000A0150"/>
    <w:rsid w:val="000B10AC"/>
    <w:rsid w:val="000E63C9"/>
    <w:rsid w:val="00130E9D"/>
    <w:rsid w:val="0014567B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6C7E"/>
    <w:rsid w:val="00384EA3"/>
    <w:rsid w:val="003A39A1"/>
    <w:rsid w:val="003C2191"/>
    <w:rsid w:val="003D3863"/>
    <w:rsid w:val="004110DE"/>
    <w:rsid w:val="0044085A"/>
    <w:rsid w:val="00465FBB"/>
    <w:rsid w:val="004B21A5"/>
    <w:rsid w:val="005037F0"/>
    <w:rsid w:val="00516A86"/>
    <w:rsid w:val="005275F6"/>
    <w:rsid w:val="00572102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63C38"/>
    <w:rsid w:val="0087605E"/>
    <w:rsid w:val="008A3B3B"/>
    <w:rsid w:val="008B1FEE"/>
    <w:rsid w:val="008D6EA6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34062"/>
    <w:rsid w:val="00A532F3"/>
    <w:rsid w:val="00A8489E"/>
    <w:rsid w:val="00AC29F3"/>
    <w:rsid w:val="00B231E5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C1F06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  <w:rsid w:val="00FF17F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B412C"/>
  <w15:docId w15:val="{839D0411-A497-4E94-AE37-0E524484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semiHidden/>
    <w:unhideWhenUsed/>
    <w:qFormat/>
    <w:rsid w:val="00465F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465FB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13A57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NormalWeb">
    <w:name w:val="Normal (Web)"/>
    <w:basedOn w:val="Normal"/>
    <w:uiPriority w:val="99"/>
    <w:semiHidden/>
    <w:unhideWhenUsed/>
    <w:rsid w:val="008A3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8A3B3B"/>
    <w:rPr>
      <w:color w:val="0000FF"/>
      <w:u w:val="single"/>
    </w:rPr>
  </w:style>
  <w:style w:type="paragraph" w:styleId="ListParagraph">
    <w:name w:val="List Paragraph"/>
    <w:basedOn w:val="Normal"/>
    <w:uiPriority w:val="34"/>
    <w:unhideWhenUsed/>
    <w:qFormat/>
    <w:rsid w:val="008A3B3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5"/>
    <w:semiHidden/>
    <w:rsid w:val="00465FBB"/>
    <w:rPr>
      <w:rFonts w:asciiTheme="majorHAnsi" w:eastAsiaTheme="majorEastAsia" w:hAnsiTheme="majorHAnsi" w:cstheme="majorBidi"/>
      <w:b/>
      <w:color w:val="012639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465FBB"/>
    <w:rPr>
      <w:rFonts w:asciiTheme="majorHAnsi" w:eastAsiaTheme="majorEastAsia" w:hAnsiTheme="majorHAnsi" w:cstheme="majorBidi"/>
      <w:b/>
      <w:color w:val="013A57" w:themeColor="accent1" w:themeShade="BF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9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85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94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0739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54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054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718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404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592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499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2225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50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2658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304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025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8093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954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4242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952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498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8094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632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0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0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1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7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87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921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263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979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41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617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9651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357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328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3890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978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8457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426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350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443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470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84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60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12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4109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310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1819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62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605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18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251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1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api.foursquare.com/v2/venues/categories?client_id=%7b%7bclient_id%7d%7d&amp;client_secret=%7b%7bclient_secret%7d%7d&amp;v=%7b%7bv%7d%7d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List_of_neighborhoods_in_Seattl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888/notebooks/Python%20Algorithms%20and%20Data%20Structures/Applied%20Data%20Science%20Capstone/Seattle_Neighborhood_Cuisines.ipynb" TargetMode="External"/><Relationship Id="rId10" Type="http://schemas.openxmlformats.org/officeDocument/2006/relationships/image" Target="media/image3.sv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iminli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BD6BB540B3B4C85B32CCEBD164D8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CEF34-E855-417D-BF9D-452890E6CBDC}"/>
      </w:docPartPr>
      <w:docPartBody>
        <w:p w:rsidR="00000000" w:rsidRDefault="0057716F">
          <w:pPr>
            <w:pStyle w:val="0BD6BB540B3B4C85B32CCEBD164D8721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October 14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CF08FC525E414BF2A25B94F21EF2A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F607AD-0A57-4EFC-9161-41C63C21E83E}"/>
      </w:docPartPr>
      <w:docPartBody>
        <w:p w:rsidR="00000000" w:rsidRDefault="0057716F">
          <w:pPr>
            <w:pStyle w:val="CF08FC525E414BF2A25B94F21EF2ACFD"/>
          </w:pPr>
          <w:r>
            <w:t>Your Name</w:t>
          </w:r>
        </w:p>
      </w:docPartBody>
    </w:docPart>
    <w:docPart>
      <w:docPartPr>
        <w:name w:val="E019F6F46E74471F9DD6CAE4640A4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9A3C4-FB47-4411-B802-1C6BE91179EE}"/>
      </w:docPartPr>
      <w:docPartBody>
        <w:p w:rsidR="00000000" w:rsidRDefault="0057716F">
          <w:pPr>
            <w:pStyle w:val="E019F6F46E74471F9DD6CAE4640A489F"/>
          </w:pPr>
          <w:r w:rsidRPr="00DF027C">
            <w:t xml:space="preserve">To get started right away, just tap any placeholder text (such as this) and start typing to replace it </w:t>
          </w:r>
          <w:r w:rsidRPr="00DF027C">
            <w:t>with your own.</w:t>
          </w:r>
        </w:p>
      </w:docPartBody>
    </w:docPart>
    <w:docPart>
      <w:docPartPr>
        <w:name w:val="3D8B53018C304D48ABB2D610DEA5FB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DB67A-8205-415F-A626-6A01268010E6}"/>
      </w:docPartPr>
      <w:docPartBody>
        <w:p w:rsidR="00000000" w:rsidRDefault="0057716F">
          <w:pPr>
            <w:pStyle w:val="3D8B53018C304D48ABB2D610DEA5FBAE"/>
          </w:pPr>
          <w:r w:rsidRPr="00DF027C">
            <w:t>Want to insert a picture from yo</w:t>
          </w:r>
          <w:r w:rsidRPr="00DF027C">
            <w:t xml:space="preserve">ur files or add a shape, text box, or table? You got it! On the Insert tab of the ribbon, just tap the option you need.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6F"/>
    <w:rsid w:val="0057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0BD6BB540B3B4C85B32CCEBD164D8721">
    <w:name w:val="0BD6BB540B3B4C85B32CCEBD164D8721"/>
  </w:style>
  <w:style w:type="paragraph" w:customStyle="1" w:styleId="E117A8A706414462A4F235198DB1A80A">
    <w:name w:val="E117A8A706414462A4F235198DB1A80A"/>
  </w:style>
  <w:style w:type="paragraph" w:customStyle="1" w:styleId="CF08FC525E414BF2A25B94F21EF2ACFD">
    <w:name w:val="CF08FC525E414BF2A25B94F21EF2ACFD"/>
  </w:style>
  <w:style w:type="paragraph" w:customStyle="1" w:styleId="AB61D459B3154714BDEC5EDEFD17F6D6">
    <w:name w:val="AB61D459B3154714BDEC5EDEFD17F6D6"/>
  </w:style>
  <w:style w:type="paragraph" w:customStyle="1" w:styleId="0B2A72F182E347A79DE5BBE8E0925D0E">
    <w:name w:val="0B2A72F182E347A79DE5BBE8E0925D0E"/>
  </w:style>
  <w:style w:type="paragraph" w:customStyle="1" w:styleId="4C1E713D718C4C9D90A4D10426BFA2AC">
    <w:name w:val="4C1E713D718C4C9D90A4D10426BFA2AC"/>
  </w:style>
  <w:style w:type="paragraph" w:customStyle="1" w:styleId="E019F6F46E74471F9DD6CAE4640A489F">
    <w:name w:val="E019F6F46E74471F9DD6CAE4640A489F"/>
  </w:style>
  <w:style w:type="paragraph" w:customStyle="1" w:styleId="3D8B53018C304D48ABB2D610DEA5FBAE">
    <w:name w:val="3D8B53018C304D48ABB2D610DEA5FB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Weimin Li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.dotx</Template>
  <TotalTime>50</TotalTime>
  <Pages>9</Pages>
  <Words>2108</Words>
  <Characters>12019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weiminli</dc:creator>
  <cp:keywords/>
  <cp:lastModifiedBy>Weimin Li</cp:lastModifiedBy>
  <cp:revision>4</cp:revision>
  <cp:lastPrinted>2006-08-01T17:47:00Z</cp:lastPrinted>
  <dcterms:created xsi:type="dcterms:W3CDTF">2019-10-14T11:28:00Z</dcterms:created>
  <dcterms:modified xsi:type="dcterms:W3CDTF">2019-10-14T12:18:00Z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